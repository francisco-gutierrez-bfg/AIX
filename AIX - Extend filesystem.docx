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3170374"/>
    <w:bookmarkStart w:id="1" w:name="_Toc444536144"/>
    <w:bookmarkStart w:id="2" w:name="_Hlk500773972"/>
    <w:p w14:paraId="0D6460B7" w14:textId="77777777" w:rsidR="00C9102B" w:rsidRPr="005F6645" w:rsidRDefault="00F754DC" w:rsidP="005747B4">
      <w:pPr>
        <w:pStyle w:val="Title"/>
        <w:spacing w:before="360"/>
      </w:pPr>
      <w:sdt>
        <w:sdtPr>
          <w:alias w:val="Titre "/>
          <w:tag w:val=""/>
          <w:id w:val="1787001721"/>
          <w:placeholder>
            <w:docPart w:val="C2056E32A3C4486BB36AD2F83F9521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574E5">
            <w:t>AIX – Extend filesystem</w:t>
          </w:r>
        </w:sdtContent>
      </w:sdt>
    </w:p>
    <w:p w14:paraId="672A6659" w14:textId="77777777" w:rsidR="00C9102B" w:rsidRPr="00343692" w:rsidRDefault="00C9102B" w:rsidP="005747B4"/>
    <w:bookmarkEnd w:id="0"/>
    <w:bookmarkEnd w:id="1"/>
    <w:p w14:paraId="03C312B9" w14:textId="77777777" w:rsidR="00001612" w:rsidRPr="005F6645" w:rsidRDefault="007E7641" w:rsidP="00755B61">
      <w:pPr>
        <w:spacing w:after="60"/>
        <w:rPr>
          <w:rFonts w:eastAsia="Calibri" w:cs="Times New Roman"/>
          <w:b/>
          <w:color w:val="162049"/>
        </w:rPr>
      </w:pPr>
      <w:r w:rsidRPr="005F6645">
        <w:rPr>
          <w:rFonts w:eastAsia="Calibri" w:cs="Times New Roman"/>
          <w:b/>
          <w:color w:val="162049"/>
        </w:rPr>
        <w:t>DOCUMENT HISTORY</w:t>
      </w:r>
    </w:p>
    <w:tbl>
      <w:tblPr>
        <w:tblStyle w:val="LIGHTTABLETW"/>
        <w:tblW w:w="0" w:type="auto"/>
        <w:tblLayout w:type="fixed"/>
        <w:tblLook w:val="0660" w:firstRow="1" w:lastRow="1" w:firstColumn="0" w:lastColumn="0" w:noHBand="1" w:noVBand="1"/>
      </w:tblPr>
      <w:tblGrid>
        <w:gridCol w:w="1134"/>
        <w:gridCol w:w="1418"/>
        <w:gridCol w:w="2551"/>
        <w:gridCol w:w="3261"/>
        <w:gridCol w:w="990"/>
      </w:tblGrid>
      <w:tr w:rsidR="00FC3F3F" w:rsidRPr="00F06FD9" w14:paraId="3DDF4576" w14:textId="77777777" w:rsidTr="00343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134" w:type="dxa"/>
          </w:tcPr>
          <w:p w14:paraId="6B814A1E" w14:textId="77777777" w:rsidR="00FC3F3F" w:rsidRPr="005F6645" w:rsidRDefault="00FC3F3F" w:rsidP="00FC3F3F">
            <w:r w:rsidRPr="005F6645">
              <w:t>Version</w:t>
            </w:r>
          </w:p>
        </w:tc>
        <w:tc>
          <w:tcPr>
            <w:tcW w:w="1418" w:type="dxa"/>
          </w:tcPr>
          <w:p w14:paraId="491072FA" w14:textId="77777777" w:rsidR="00FC3F3F" w:rsidRPr="005F6645" w:rsidRDefault="00FC3F3F" w:rsidP="00FC3F3F">
            <w:r w:rsidRPr="005F6645">
              <w:t>Date</w:t>
            </w:r>
          </w:p>
        </w:tc>
        <w:tc>
          <w:tcPr>
            <w:tcW w:w="2551" w:type="dxa"/>
          </w:tcPr>
          <w:p w14:paraId="0D909AED" w14:textId="77777777" w:rsidR="00FC3F3F" w:rsidRPr="005F6645" w:rsidRDefault="00FC3F3F" w:rsidP="00FC3F3F">
            <w:r w:rsidRPr="005F6645">
              <w:t>Name</w:t>
            </w:r>
          </w:p>
        </w:tc>
        <w:tc>
          <w:tcPr>
            <w:tcW w:w="3261" w:type="dxa"/>
          </w:tcPr>
          <w:p w14:paraId="167E657E" w14:textId="77777777" w:rsidR="00FC3F3F" w:rsidRPr="005F6645" w:rsidRDefault="005F6645" w:rsidP="00FC3F3F">
            <w:r w:rsidRPr="005F6645">
              <w:t>Version purpose</w:t>
            </w:r>
          </w:p>
        </w:tc>
        <w:tc>
          <w:tcPr>
            <w:tcW w:w="990" w:type="dxa"/>
          </w:tcPr>
          <w:p w14:paraId="1B9FBFDD" w14:textId="77777777" w:rsidR="00FC3F3F" w:rsidRPr="005F6645" w:rsidRDefault="005F6645" w:rsidP="00FC3F3F">
            <w:r w:rsidRPr="005F6645">
              <w:t>Status</w:t>
            </w:r>
          </w:p>
        </w:tc>
      </w:tr>
      <w:tr w:rsidR="00FC3F3F" w:rsidRPr="00F06FD9" w14:paraId="492286BE" w14:textId="77777777" w:rsidTr="0034369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134" w:type="dxa"/>
          </w:tcPr>
          <w:p w14:paraId="4B3AA50C" w14:textId="77777777" w:rsidR="00FC3F3F" w:rsidRPr="005F6645" w:rsidRDefault="00FC3F3F" w:rsidP="00FC3F3F">
            <w:pPr>
              <w:spacing w:before="60" w:line="360" w:lineRule="auto"/>
            </w:pPr>
            <w:r w:rsidRPr="005F6645">
              <w:t>1.0</w:t>
            </w:r>
          </w:p>
        </w:tc>
        <w:tc>
          <w:tcPr>
            <w:tcW w:w="1418" w:type="dxa"/>
          </w:tcPr>
          <w:p w14:paraId="10D4FB33" w14:textId="77777777" w:rsidR="00FC3F3F" w:rsidRPr="005F6645" w:rsidRDefault="00F574E5" w:rsidP="00343692">
            <w:pPr>
              <w:spacing w:before="60" w:line="360" w:lineRule="auto"/>
            </w:pPr>
            <w:r>
              <w:t>11/06/19</w:t>
            </w:r>
          </w:p>
        </w:tc>
        <w:tc>
          <w:tcPr>
            <w:tcW w:w="2551" w:type="dxa"/>
          </w:tcPr>
          <w:p w14:paraId="0DAA8CA7" w14:textId="77777777" w:rsidR="00FC3F3F" w:rsidRPr="005F6645" w:rsidRDefault="00343692" w:rsidP="00FC3F3F">
            <w:pPr>
              <w:spacing w:before="60" w:line="360" w:lineRule="auto"/>
            </w:pPr>
            <w:r>
              <w:t>Jonathan REY-GORREZ</w:t>
            </w:r>
          </w:p>
        </w:tc>
        <w:tc>
          <w:tcPr>
            <w:tcW w:w="3261" w:type="dxa"/>
          </w:tcPr>
          <w:p w14:paraId="6A5CE3D5" w14:textId="77777777" w:rsidR="00FC3F3F" w:rsidRPr="005F6645" w:rsidRDefault="00FC3F3F" w:rsidP="00FC3F3F">
            <w:pPr>
              <w:spacing w:before="60" w:line="360" w:lineRule="auto"/>
            </w:pPr>
            <w:r w:rsidRPr="005F6645">
              <w:t>Initial version</w:t>
            </w:r>
          </w:p>
        </w:tc>
        <w:tc>
          <w:tcPr>
            <w:tcW w:w="990" w:type="dxa"/>
          </w:tcPr>
          <w:p w14:paraId="3696C343" w14:textId="77777777" w:rsidR="00FC3F3F" w:rsidRPr="005F6645" w:rsidRDefault="00343692" w:rsidP="00FC3F3F">
            <w:pPr>
              <w:spacing w:before="60" w:line="360" w:lineRule="auto"/>
            </w:pPr>
            <w:r>
              <w:t>V</w:t>
            </w:r>
          </w:p>
        </w:tc>
      </w:tr>
    </w:tbl>
    <w:p w14:paraId="5CC2F159" w14:textId="77777777" w:rsidR="00DE7CCE" w:rsidRPr="005F6645" w:rsidRDefault="00DE7CCE" w:rsidP="00DE7CCE">
      <w:pPr>
        <w:rPr>
          <w:sz w:val="16"/>
        </w:rPr>
      </w:pPr>
      <w:r w:rsidRPr="005F6645">
        <w:rPr>
          <w:sz w:val="16"/>
        </w:rPr>
        <w:t xml:space="preserve">Status: </w:t>
      </w:r>
      <w:r>
        <w:rPr>
          <w:b/>
          <w:sz w:val="16"/>
        </w:rPr>
        <w:t>W</w:t>
      </w:r>
      <w:r w:rsidRPr="005F6645">
        <w:rPr>
          <w:sz w:val="16"/>
        </w:rPr>
        <w:t xml:space="preserve"> = </w:t>
      </w:r>
      <w:r>
        <w:rPr>
          <w:sz w:val="16"/>
        </w:rPr>
        <w:t xml:space="preserve">Writing </w:t>
      </w:r>
      <w:r w:rsidRPr="005F6645">
        <w:rPr>
          <w:sz w:val="16"/>
        </w:rPr>
        <w:t>in</w:t>
      </w:r>
      <w:r>
        <w:rPr>
          <w:sz w:val="16"/>
        </w:rPr>
        <w:t xml:space="preserve"> </w:t>
      </w:r>
      <w:r w:rsidRPr="005F6645">
        <w:rPr>
          <w:sz w:val="16"/>
        </w:rPr>
        <w:t xml:space="preserve">progress, </w:t>
      </w:r>
      <w:r w:rsidRPr="005F6645">
        <w:rPr>
          <w:b/>
          <w:sz w:val="16"/>
        </w:rPr>
        <w:t>C</w:t>
      </w:r>
      <w:r w:rsidRPr="005F6645">
        <w:rPr>
          <w:sz w:val="16"/>
        </w:rPr>
        <w:t xml:space="preserve"> = for Comment, </w:t>
      </w:r>
      <w:r w:rsidRPr="004409CD">
        <w:rPr>
          <w:b/>
          <w:sz w:val="16"/>
        </w:rPr>
        <w:t>A</w:t>
      </w:r>
      <w:r w:rsidRPr="005F6645">
        <w:rPr>
          <w:sz w:val="16"/>
        </w:rPr>
        <w:t xml:space="preserve"> = for </w:t>
      </w:r>
      <w:r w:rsidRPr="005F6645">
        <w:rPr>
          <w:b/>
          <w:sz w:val="16"/>
        </w:rPr>
        <w:t>A</w:t>
      </w:r>
      <w:r w:rsidRPr="005F6645">
        <w:rPr>
          <w:sz w:val="16"/>
        </w:rPr>
        <w:t>ppro</w:t>
      </w:r>
      <w:r>
        <w:rPr>
          <w:sz w:val="16"/>
        </w:rPr>
        <w:t>v</w:t>
      </w:r>
      <w:r w:rsidRPr="005F6645">
        <w:rPr>
          <w:sz w:val="16"/>
        </w:rPr>
        <w:t>a</w:t>
      </w:r>
      <w:r>
        <w:rPr>
          <w:sz w:val="16"/>
        </w:rPr>
        <w:t>l</w:t>
      </w:r>
      <w:r w:rsidRPr="005F6645">
        <w:rPr>
          <w:sz w:val="16"/>
        </w:rPr>
        <w:t xml:space="preserve">, </w:t>
      </w:r>
      <w:r w:rsidRPr="005F6645">
        <w:rPr>
          <w:b/>
          <w:sz w:val="16"/>
        </w:rPr>
        <w:t>V</w:t>
      </w:r>
      <w:r w:rsidRPr="005F6645">
        <w:rPr>
          <w:sz w:val="16"/>
        </w:rPr>
        <w:t xml:space="preserve"> = Validated, </w:t>
      </w:r>
      <w:r w:rsidRPr="005F6645">
        <w:rPr>
          <w:b/>
          <w:sz w:val="16"/>
        </w:rPr>
        <w:t>O</w:t>
      </w:r>
      <w:r w:rsidRPr="005F6645">
        <w:rPr>
          <w:sz w:val="16"/>
        </w:rPr>
        <w:t xml:space="preserve"> = Obsolete</w:t>
      </w:r>
    </w:p>
    <w:p w14:paraId="0A37501D" w14:textId="77777777" w:rsidR="00001612" w:rsidRPr="005F6645" w:rsidRDefault="00001612" w:rsidP="00201F05">
      <w:pPr>
        <w:spacing w:after="240"/>
        <w:rPr>
          <w:color w:val="162049"/>
        </w:rPr>
      </w:pPr>
    </w:p>
    <w:p w14:paraId="118F7F00" w14:textId="77777777" w:rsidR="00001612" w:rsidRPr="005F6645" w:rsidRDefault="00001612" w:rsidP="00755B61">
      <w:pPr>
        <w:spacing w:after="60"/>
        <w:rPr>
          <w:rFonts w:eastAsia="Calibri" w:cs="Times New Roman"/>
          <w:b/>
          <w:color w:val="162049"/>
        </w:rPr>
      </w:pPr>
      <w:r w:rsidRPr="005F6645">
        <w:rPr>
          <w:rFonts w:eastAsia="Calibri" w:cs="Times New Roman"/>
          <w:b/>
          <w:color w:val="162049"/>
        </w:rPr>
        <w:t>DOCUMENT</w:t>
      </w:r>
      <w:r w:rsidR="00A15549" w:rsidRPr="005F6645">
        <w:rPr>
          <w:rFonts w:eastAsia="Calibri" w:cs="Times New Roman"/>
          <w:b/>
          <w:color w:val="162049"/>
        </w:rPr>
        <w:t xml:space="preserve"> VALIDATION</w:t>
      </w:r>
    </w:p>
    <w:tbl>
      <w:tblPr>
        <w:tblStyle w:val="LIGHTTABLETW"/>
        <w:tblW w:w="9356" w:type="dxa"/>
        <w:tblLayout w:type="fixed"/>
        <w:tblLook w:val="0660" w:firstRow="1" w:lastRow="1" w:firstColumn="0" w:lastColumn="0" w:noHBand="1" w:noVBand="1"/>
      </w:tblPr>
      <w:tblGrid>
        <w:gridCol w:w="1673"/>
        <w:gridCol w:w="1575"/>
        <w:gridCol w:w="2848"/>
        <w:gridCol w:w="3260"/>
      </w:tblGrid>
      <w:tr w:rsidR="00C95D21" w:rsidRPr="005F6645" w14:paraId="5A06AD9B" w14:textId="77777777" w:rsidTr="00C95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tcW w:w="1673" w:type="dxa"/>
          </w:tcPr>
          <w:p w14:paraId="5CE446E2" w14:textId="77777777" w:rsidR="00C95D21" w:rsidRPr="005F6645" w:rsidRDefault="00C95D21" w:rsidP="00E3490B">
            <w:r w:rsidRPr="005F6645">
              <w:t>Action</w:t>
            </w:r>
          </w:p>
        </w:tc>
        <w:tc>
          <w:tcPr>
            <w:tcW w:w="1575" w:type="dxa"/>
          </w:tcPr>
          <w:p w14:paraId="5F3F821A" w14:textId="77777777" w:rsidR="00C95D21" w:rsidRPr="005F6645" w:rsidRDefault="00C95D21" w:rsidP="00E3490B">
            <w:r w:rsidRPr="005F6645">
              <w:t>Date</w:t>
            </w:r>
          </w:p>
        </w:tc>
        <w:tc>
          <w:tcPr>
            <w:tcW w:w="2848" w:type="dxa"/>
          </w:tcPr>
          <w:p w14:paraId="76CAFD79" w14:textId="77777777" w:rsidR="00C95D21" w:rsidRPr="005F6645" w:rsidRDefault="00C95D21" w:rsidP="00E3490B">
            <w:r w:rsidRPr="005F6645">
              <w:t>Name</w:t>
            </w:r>
          </w:p>
        </w:tc>
        <w:tc>
          <w:tcPr>
            <w:tcW w:w="3260" w:type="dxa"/>
          </w:tcPr>
          <w:p w14:paraId="7810568A" w14:textId="77777777" w:rsidR="00C95D21" w:rsidRPr="005F6645" w:rsidRDefault="00A22409" w:rsidP="00E3490B">
            <w:r w:rsidRPr="005F6645">
              <w:t>Role</w:t>
            </w:r>
          </w:p>
        </w:tc>
      </w:tr>
      <w:tr w:rsidR="00C95D21" w:rsidRPr="005F6645" w14:paraId="3E3FCF72" w14:textId="77777777" w:rsidTr="00C95D21">
        <w:trPr>
          <w:trHeight w:val="243"/>
        </w:trPr>
        <w:tc>
          <w:tcPr>
            <w:tcW w:w="1673" w:type="dxa"/>
          </w:tcPr>
          <w:p w14:paraId="6FFC0775" w14:textId="77777777" w:rsidR="00C95D21" w:rsidRPr="005F6645" w:rsidRDefault="00DE7CCE" w:rsidP="000926B8">
            <w:pPr>
              <w:spacing w:before="60" w:line="360" w:lineRule="auto"/>
            </w:pPr>
            <w:r>
              <w:t>Writing</w:t>
            </w:r>
          </w:p>
        </w:tc>
        <w:tc>
          <w:tcPr>
            <w:tcW w:w="1575" w:type="dxa"/>
          </w:tcPr>
          <w:p w14:paraId="6E659B52" w14:textId="77777777" w:rsidR="00C95D21" w:rsidRPr="005F6645" w:rsidRDefault="00F574E5" w:rsidP="00343692">
            <w:pPr>
              <w:spacing w:before="60" w:line="360" w:lineRule="auto"/>
            </w:pPr>
            <w:r>
              <w:t>11/06/19</w:t>
            </w:r>
          </w:p>
        </w:tc>
        <w:tc>
          <w:tcPr>
            <w:tcW w:w="2848" w:type="dxa"/>
          </w:tcPr>
          <w:p w14:paraId="4A29F24D" w14:textId="77777777" w:rsidR="00C95D21" w:rsidRPr="005F6645" w:rsidRDefault="00343692" w:rsidP="000926B8">
            <w:pPr>
              <w:spacing w:before="60" w:line="360" w:lineRule="auto"/>
            </w:pPr>
            <w:r>
              <w:t>Jonathan REY-GORREZ</w:t>
            </w:r>
          </w:p>
        </w:tc>
        <w:tc>
          <w:tcPr>
            <w:tcW w:w="3260" w:type="dxa"/>
          </w:tcPr>
          <w:p w14:paraId="4D53BE91" w14:textId="77777777" w:rsidR="00C95D21" w:rsidRPr="005F6645" w:rsidRDefault="004F7FA1" w:rsidP="000926B8">
            <w:pPr>
              <w:spacing w:before="60" w:line="360" w:lineRule="auto"/>
            </w:pPr>
            <w:r>
              <w:t>Technical Referent</w:t>
            </w:r>
          </w:p>
        </w:tc>
      </w:tr>
      <w:tr w:rsidR="00C95D21" w:rsidRPr="005F6645" w14:paraId="5A6279FC" w14:textId="77777777" w:rsidTr="00C95D21">
        <w:trPr>
          <w:trHeight w:val="243"/>
        </w:trPr>
        <w:tc>
          <w:tcPr>
            <w:tcW w:w="1673" w:type="dxa"/>
          </w:tcPr>
          <w:p w14:paraId="190248F5" w14:textId="77777777" w:rsidR="00C95D21" w:rsidRPr="005F6645" w:rsidRDefault="005A3D3C" w:rsidP="000926B8">
            <w:pPr>
              <w:spacing w:line="360" w:lineRule="auto"/>
            </w:pPr>
            <w:r>
              <w:t>Control</w:t>
            </w:r>
          </w:p>
        </w:tc>
        <w:tc>
          <w:tcPr>
            <w:tcW w:w="1575" w:type="dxa"/>
          </w:tcPr>
          <w:p w14:paraId="04F24E1C" w14:textId="77777777" w:rsidR="00C95D21" w:rsidRPr="005F6645" w:rsidRDefault="00C95D21" w:rsidP="000926B8">
            <w:pPr>
              <w:spacing w:line="360" w:lineRule="auto"/>
            </w:pPr>
            <w:r w:rsidRPr="005F6645">
              <w:t>00/00/00</w:t>
            </w:r>
          </w:p>
        </w:tc>
        <w:tc>
          <w:tcPr>
            <w:tcW w:w="2848" w:type="dxa"/>
          </w:tcPr>
          <w:p w14:paraId="5D4478A0" w14:textId="77777777" w:rsidR="00C95D21" w:rsidRPr="005F6645" w:rsidRDefault="004F7FA1" w:rsidP="000926B8">
            <w:pPr>
              <w:spacing w:line="360" w:lineRule="auto"/>
            </w:pPr>
            <w:r>
              <w:t>Name</w:t>
            </w:r>
          </w:p>
        </w:tc>
        <w:tc>
          <w:tcPr>
            <w:tcW w:w="3260" w:type="dxa"/>
          </w:tcPr>
          <w:p w14:paraId="58CD447F" w14:textId="77777777" w:rsidR="00C95D21" w:rsidRPr="005F6645" w:rsidRDefault="00A22409" w:rsidP="000926B8">
            <w:pPr>
              <w:spacing w:line="360" w:lineRule="auto"/>
            </w:pPr>
            <w:r w:rsidRPr="005F6645">
              <w:t>Role</w:t>
            </w:r>
          </w:p>
        </w:tc>
      </w:tr>
      <w:tr w:rsidR="00C95D21" w:rsidRPr="005F6645" w14:paraId="38FA6515" w14:textId="77777777" w:rsidTr="00C95D2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tcW w:w="1673" w:type="dxa"/>
          </w:tcPr>
          <w:p w14:paraId="6D9C0E21" w14:textId="77777777" w:rsidR="00C95D21" w:rsidRPr="005F6645" w:rsidRDefault="00C95D21" w:rsidP="000926B8">
            <w:pPr>
              <w:spacing w:line="360" w:lineRule="auto"/>
            </w:pPr>
            <w:r w:rsidRPr="005F6645">
              <w:t>Validation</w:t>
            </w:r>
          </w:p>
        </w:tc>
        <w:tc>
          <w:tcPr>
            <w:tcW w:w="1575" w:type="dxa"/>
          </w:tcPr>
          <w:p w14:paraId="14026326" w14:textId="77777777" w:rsidR="00C95D21" w:rsidRPr="005F6645" w:rsidRDefault="00C95D21" w:rsidP="000926B8">
            <w:pPr>
              <w:spacing w:line="360" w:lineRule="auto"/>
            </w:pPr>
            <w:r w:rsidRPr="005F6645">
              <w:t>00/00/00</w:t>
            </w:r>
          </w:p>
        </w:tc>
        <w:tc>
          <w:tcPr>
            <w:tcW w:w="2848" w:type="dxa"/>
          </w:tcPr>
          <w:p w14:paraId="44BD188F" w14:textId="77777777" w:rsidR="00C95D21" w:rsidRPr="005F6645" w:rsidRDefault="004F7FA1" w:rsidP="000926B8">
            <w:pPr>
              <w:spacing w:line="360" w:lineRule="auto"/>
            </w:pPr>
            <w:r>
              <w:t>Name</w:t>
            </w:r>
          </w:p>
        </w:tc>
        <w:tc>
          <w:tcPr>
            <w:tcW w:w="3260" w:type="dxa"/>
          </w:tcPr>
          <w:p w14:paraId="11F680A8" w14:textId="77777777" w:rsidR="00C95D21" w:rsidRPr="005F6645" w:rsidRDefault="00A22409" w:rsidP="000926B8">
            <w:pPr>
              <w:spacing w:line="360" w:lineRule="auto"/>
            </w:pPr>
            <w:r w:rsidRPr="005F6645">
              <w:t>Role</w:t>
            </w:r>
          </w:p>
        </w:tc>
      </w:tr>
    </w:tbl>
    <w:p w14:paraId="5DAB6C7B" w14:textId="77777777" w:rsidR="00001612" w:rsidRPr="005F6645" w:rsidRDefault="00001612" w:rsidP="00201F05">
      <w:pPr>
        <w:spacing w:after="240"/>
      </w:pPr>
    </w:p>
    <w:p w14:paraId="02EB378F" w14:textId="77777777" w:rsidR="0030200F" w:rsidRDefault="0030200F" w:rsidP="0030200F"/>
    <w:sdt>
      <w:sdtPr>
        <w:rPr>
          <w:caps/>
          <w:noProof/>
          <w:color w:val="auto"/>
          <w:sz w:val="20"/>
        </w:rPr>
        <w:id w:val="1452214025"/>
        <w:docPartObj>
          <w:docPartGallery w:val="Table of Contents"/>
          <w:docPartUnique/>
        </w:docPartObj>
      </w:sdtPr>
      <w:sdtEndPr>
        <w:rPr>
          <w:bCs/>
          <w:color w:val="595959" w:themeColor="text1" w:themeTint="A6"/>
          <w:sz w:val="18"/>
        </w:rPr>
      </w:sdtEndPr>
      <w:sdtContent>
        <w:p w14:paraId="5EDEC573" w14:textId="77777777" w:rsidR="0020324A" w:rsidRPr="005F6645" w:rsidRDefault="0020324A" w:rsidP="0020324A">
          <w:pPr>
            <w:pStyle w:val="TOCHeading"/>
          </w:pPr>
          <w:r>
            <w:t>Table of content</w:t>
          </w:r>
        </w:p>
        <w:p w14:paraId="2250A248" w14:textId="77777777" w:rsidR="005911EB" w:rsidRDefault="0020324A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</w:rPr>
          </w:pPr>
          <w:r w:rsidRPr="005F6645">
            <w:fldChar w:fldCharType="begin"/>
          </w:r>
          <w:r w:rsidRPr="005F6645">
            <w:instrText xml:space="preserve"> TOC \o "1-4" \h \z \u </w:instrText>
          </w:r>
          <w:r w:rsidRPr="005F6645">
            <w:fldChar w:fldCharType="separate"/>
          </w:r>
          <w:hyperlink w:anchor="_Toc23934016" w:history="1">
            <w:r w:rsidR="005911EB" w:rsidRPr="00954837">
              <w:rPr>
                <w:rStyle w:val="Hyperlink"/>
              </w:rPr>
              <w:t>1</w:t>
            </w:r>
            <w:r w:rsidR="005911EB">
              <w:rPr>
                <w:rFonts w:asciiTheme="minorHAnsi" w:eastAsiaTheme="minorEastAsia" w:hAnsiTheme="minorHAnsi"/>
                <w:b w:val="0"/>
                <w:caps w:val="0"/>
                <w:sz w:val="22"/>
              </w:rPr>
              <w:tab/>
            </w:r>
            <w:r w:rsidR="005911EB" w:rsidRPr="00954837">
              <w:rPr>
                <w:rStyle w:val="Hyperlink"/>
              </w:rPr>
              <w:t>FS extend</w:t>
            </w:r>
            <w:r w:rsidR="005911EB">
              <w:rPr>
                <w:webHidden/>
              </w:rPr>
              <w:tab/>
            </w:r>
            <w:r w:rsidR="005911EB">
              <w:rPr>
                <w:webHidden/>
              </w:rPr>
              <w:fldChar w:fldCharType="begin"/>
            </w:r>
            <w:r w:rsidR="005911EB">
              <w:rPr>
                <w:webHidden/>
              </w:rPr>
              <w:instrText xml:space="preserve"> PAGEREF _Toc23934016 \h </w:instrText>
            </w:r>
            <w:r w:rsidR="005911EB">
              <w:rPr>
                <w:webHidden/>
              </w:rPr>
            </w:r>
            <w:r w:rsidR="005911EB">
              <w:rPr>
                <w:webHidden/>
              </w:rPr>
              <w:fldChar w:fldCharType="separate"/>
            </w:r>
            <w:r w:rsidR="005911EB">
              <w:rPr>
                <w:webHidden/>
              </w:rPr>
              <w:t>3</w:t>
            </w:r>
            <w:r w:rsidR="005911EB">
              <w:rPr>
                <w:webHidden/>
              </w:rPr>
              <w:fldChar w:fldCharType="end"/>
            </w:r>
          </w:hyperlink>
        </w:p>
        <w:p w14:paraId="782E3533" w14:textId="77777777" w:rsidR="005911EB" w:rsidRDefault="00F754DC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</w:rPr>
          </w:pPr>
          <w:hyperlink w:anchor="_Toc23934017" w:history="1">
            <w:r w:rsidR="005911EB" w:rsidRPr="00954837">
              <w:rPr>
                <w:rStyle w:val="Hyperlink"/>
              </w:rPr>
              <w:t>2</w:t>
            </w:r>
            <w:r w:rsidR="005911EB">
              <w:rPr>
                <w:rFonts w:asciiTheme="minorHAnsi" w:eastAsiaTheme="minorEastAsia" w:hAnsiTheme="minorHAnsi"/>
                <w:b w:val="0"/>
                <w:caps w:val="0"/>
                <w:sz w:val="22"/>
              </w:rPr>
              <w:tab/>
            </w:r>
            <w:r w:rsidR="005911EB" w:rsidRPr="00954837">
              <w:rPr>
                <w:rStyle w:val="Hyperlink"/>
              </w:rPr>
              <w:t>VG extend</w:t>
            </w:r>
            <w:r w:rsidR="005911EB">
              <w:rPr>
                <w:webHidden/>
              </w:rPr>
              <w:tab/>
            </w:r>
            <w:r w:rsidR="005911EB">
              <w:rPr>
                <w:webHidden/>
              </w:rPr>
              <w:fldChar w:fldCharType="begin"/>
            </w:r>
            <w:r w:rsidR="005911EB">
              <w:rPr>
                <w:webHidden/>
              </w:rPr>
              <w:instrText xml:space="preserve"> PAGEREF _Toc23934017 \h </w:instrText>
            </w:r>
            <w:r w:rsidR="005911EB">
              <w:rPr>
                <w:webHidden/>
              </w:rPr>
            </w:r>
            <w:r w:rsidR="005911EB">
              <w:rPr>
                <w:webHidden/>
              </w:rPr>
              <w:fldChar w:fldCharType="separate"/>
            </w:r>
            <w:r w:rsidR="005911EB">
              <w:rPr>
                <w:webHidden/>
              </w:rPr>
              <w:t>4</w:t>
            </w:r>
            <w:r w:rsidR="005911EB">
              <w:rPr>
                <w:webHidden/>
              </w:rPr>
              <w:fldChar w:fldCharType="end"/>
            </w:r>
          </w:hyperlink>
        </w:p>
        <w:p w14:paraId="6A05A809" w14:textId="77777777" w:rsidR="0020324A" w:rsidRPr="005F6645" w:rsidRDefault="0020324A" w:rsidP="0020324A">
          <w:pPr>
            <w:pStyle w:val="TOC2"/>
            <w:ind w:left="0"/>
          </w:pPr>
          <w:r w:rsidRPr="005F6645">
            <w:fldChar w:fldCharType="end"/>
          </w:r>
        </w:p>
      </w:sdtContent>
    </w:sdt>
    <w:p w14:paraId="5A39BBE3" w14:textId="77777777" w:rsidR="0020324A" w:rsidRDefault="0020324A" w:rsidP="0020324A">
      <w:pPr>
        <w:spacing w:after="160" w:line="259" w:lineRule="auto"/>
        <w:rPr>
          <w:rFonts w:eastAsia="Calibri" w:cs="Times New Roman"/>
          <w:b/>
          <w:color w:val="162049"/>
        </w:rPr>
      </w:pPr>
      <w:r>
        <w:rPr>
          <w:rFonts w:eastAsia="Calibri" w:cs="Times New Roman"/>
          <w:b/>
          <w:color w:val="162049"/>
        </w:rPr>
        <w:br w:type="page"/>
      </w:r>
    </w:p>
    <w:p w14:paraId="0539914F" w14:textId="77777777" w:rsidR="0030200F" w:rsidRDefault="005911EB" w:rsidP="003F0914">
      <w:pPr>
        <w:pStyle w:val="Heading1"/>
      </w:pPr>
      <w:bookmarkStart w:id="3" w:name="_Toc23934016"/>
      <w:r>
        <w:t>FS extend</w:t>
      </w:r>
      <w:bookmarkEnd w:id="3"/>
    </w:p>
    <w:p w14:paraId="41C8F396" w14:textId="77777777" w:rsidR="00F574E5" w:rsidRDefault="00F574E5" w:rsidP="00F574E5"/>
    <w:p w14:paraId="7A273564" w14:textId="77777777" w:rsidR="00F574E5" w:rsidRDefault="00F574E5" w:rsidP="00F574E5">
      <w:r>
        <w:t>Target is to get the filesystem back to 85% used.</w:t>
      </w:r>
    </w:p>
    <w:p w14:paraId="72A3D3EC" w14:textId="77777777" w:rsidR="00F574E5" w:rsidRDefault="00F574E5" w:rsidP="00F574E5"/>
    <w:p w14:paraId="57C334D3" w14:textId="77777777" w:rsidR="003768EE" w:rsidRDefault="00F574E5" w:rsidP="00F574E5">
      <w:pPr>
        <w:pStyle w:val="PointimportantTW"/>
      </w:pPr>
      <w:r>
        <w:t xml:space="preserve">The above isn’t true for </w:t>
      </w:r>
      <w:proofErr w:type="spellStart"/>
      <w:r w:rsidRPr="00F574E5">
        <w:rPr>
          <w:i/>
        </w:rPr>
        <w:t>sapdata</w:t>
      </w:r>
      <w:proofErr w:type="spellEnd"/>
      <w:r>
        <w:t xml:space="preserve"> filesystems</w:t>
      </w:r>
      <w:r w:rsidR="003768EE">
        <w:t xml:space="preserve">. </w:t>
      </w:r>
    </w:p>
    <w:p w14:paraId="6D6B1C24" w14:textId="77777777" w:rsidR="00F574E5" w:rsidRDefault="003768EE" w:rsidP="00F574E5">
      <w:pPr>
        <w:pStyle w:val="PointimportantTW"/>
      </w:pPr>
      <w:r>
        <w:t>W</w:t>
      </w:r>
      <w:r w:rsidR="00F574E5">
        <w:t>arning threshold is 98% so the target would be ~96%</w:t>
      </w:r>
      <w:r>
        <w:t>.</w:t>
      </w:r>
    </w:p>
    <w:p w14:paraId="0D0B940D" w14:textId="77777777" w:rsidR="00F574E5" w:rsidRDefault="00F574E5" w:rsidP="00F574E5"/>
    <w:p w14:paraId="6848D891" w14:textId="77777777" w:rsidR="00F574E5" w:rsidRDefault="00F574E5" w:rsidP="00F574E5">
      <w:r>
        <w:t>Identify the name of the Logical Volume, and the allocated/free space:</w:t>
      </w:r>
    </w:p>
    <w:p w14:paraId="0E27B00A" w14:textId="77777777" w:rsidR="00F574E5" w:rsidRDefault="00F574E5" w:rsidP="00F574E5"/>
    <w:p w14:paraId="60061E4C" w14:textId="77777777" w:rsidR="00F574E5" w:rsidRDefault="00F574E5" w:rsidP="00F574E5">
      <w:r>
        <w:rPr>
          <w:noProof/>
        </w:rPr>
        <w:drawing>
          <wp:inline distT="0" distB="0" distL="0" distR="0" wp14:anchorId="193DE500" wp14:editId="708B6EA0">
            <wp:extent cx="5939790" cy="3244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F574E5" w:rsidRDefault="00F574E5" w:rsidP="00F574E5"/>
    <w:p w14:paraId="55E01578" w14:textId="77777777" w:rsidR="00F574E5" w:rsidRDefault="003768EE" w:rsidP="00F574E5">
      <w:r>
        <w:t>Based on the above, we should add 100GB to get back to 96%.</w:t>
      </w:r>
    </w:p>
    <w:p w14:paraId="4B94D5A5" w14:textId="77777777" w:rsidR="00F574E5" w:rsidRPr="00F574E5" w:rsidRDefault="00F574E5" w:rsidP="00F574E5"/>
    <w:p w14:paraId="629A4B81" w14:textId="77777777" w:rsidR="00F574E5" w:rsidRDefault="00F574E5" w:rsidP="00F574E5">
      <w:r>
        <w:t>Identify the Volume Group:</w:t>
      </w:r>
    </w:p>
    <w:p w14:paraId="3DEEC669" w14:textId="77777777" w:rsidR="00F574E5" w:rsidRDefault="00F574E5" w:rsidP="00F574E5"/>
    <w:p w14:paraId="3656B9AB" w14:textId="77777777" w:rsidR="00F574E5" w:rsidRDefault="00F574E5" w:rsidP="00F574E5">
      <w:r>
        <w:rPr>
          <w:noProof/>
        </w:rPr>
        <w:drawing>
          <wp:inline distT="0" distB="0" distL="0" distR="0" wp14:anchorId="3DEE503D" wp14:editId="30D3A228">
            <wp:extent cx="5939790" cy="3460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F574E5" w:rsidRPr="00F574E5" w:rsidRDefault="00F574E5" w:rsidP="00F574E5"/>
    <w:p w14:paraId="306FE577" w14:textId="77777777" w:rsidR="001460A6" w:rsidRDefault="003768EE" w:rsidP="001460A6">
      <w:r>
        <w:t>Check the remaining space in the volume group:</w:t>
      </w:r>
    </w:p>
    <w:p w14:paraId="049F31CB" w14:textId="77777777" w:rsidR="003768EE" w:rsidRDefault="003768EE" w:rsidP="001460A6"/>
    <w:p w14:paraId="53128261" w14:textId="77777777" w:rsidR="003768EE" w:rsidRDefault="003768EE" w:rsidP="001460A6">
      <w:r>
        <w:rPr>
          <w:noProof/>
        </w:rPr>
        <w:drawing>
          <wp:inline distT="0" distB="0" distL="0" distR="0" wp14:anchorId="0641C2BA" wp14:editId="58746F82">
            <wp:extent cx="5939790" cy="2876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3768EE" w:rsidRDefault="003768EE" w:rsidP="001460A6"/>
    <w:p w14:paraId="5021D542" w14:textId="77777777" w:rsidR="003768EE" w:rsidRDefault="003768EE" w:rsidP="004A2F83">
      <w:pPr>
        <w:pStyle w:val="PointimportantTW"/>
      </w:pPr>
      <w:r>
        <w:t xml:space="preserve">If there is not enough space left in the VG, refer to </w:t>
      </w:r>
      <w:r w:rsidR="004A2F83">
        <w:t xml:space="preserve">next chapter </w:t>
      </w:r>
      <w:r>
        <w:t>“</w:t>
      </w:r>
      <w:r w:rsidRPr="003768EE">
        <w:rPr>
          <w:i/>
        </w:rPr>
        <w:t>2 – Volume group extension</w:t>
      </w:r>
      <w:r>
        <w:t xml:space="preserve">” to add a new LUN. </w:t>
      </w:r>
    </w:p>
    <w:p w14:paraId="4101652C" w14:textId="77777777" w:rsidR="001460A6" w:rsidRDefault="001460A6" w:rsidP="001460A6"/>
    <w:p w14:paraId="4B99056E" w14:textId="77777777" w:rsidR="004A2F83" w:rsidRDefault="004A2F83" w:rsidP="001460A6">
      <w:r>
        <w:rPr>
          <w:noProof/>
        </w:rPr>
        <w:drawing>
          <wp:inline distT="0" distB="0" distL="0" distR="0" wp14:anchorId="50F66F4C" wp14:editId="58D0A373">
            <wp:extent cx="5939790" cy="2667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4A2F83" w:rsidRDefault="004A2F83" w:rsidP="001460A6"/>
    <w:p w14:paraId="127E9A87" w14:textId="77777777" w:rsidR="004A2F83" w:rsidRDefault="004A2F83" w:rsidP="001460A6">
      <w:r>
        <w:t>If there is enough space available, extend the filesystem:</w:t>
      </w:r>
    </w:p>
    <w:p w14:paraId="4DDBEF00" w14:textId="77777777" w:rsidR="004A2F83" w:rsidRDefault="004A2F83" w:rsidP="001460A6"/>
    <w:p w14:paraId="3461D779" w14:textId="77777777" w:rsidR="004A2F83" w:rsidRDefault="004A2F83" w:rsidP="001460A6">
      <w:r>
        <w:rPr>
          <w:noProof/>
        </w:rPr>
        <w:drawing>
          <wp:inline distT="0" distB="0" distL="0" distR="0" wp14:anchorId="70F8229C" wp14:editId="29F429A1">
            <wp:extent cx="5495925" cy="333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E934BE" w:rsidRDefault="00E934BE" w:rsidP="001460A6"/>
    <w:p w14:paraId="2E99C0FA" w14:textId="77777777" w:rsidR="00E934BE" w:rsidRDefault="00E934BE" w:rsidP="001460A6">
      <w:r>
        <w:t>Double check that the filesystem is now below the threshold:</w:t>
      </w:r>
    </w:p>
    <w:p w14:paraId="0FB78278" w14:textId="77777777" w:rsidR="00E934BE" w:rsidRDefault="00E934BE" w:rsidP="001460A6"/>
    <w:p w14:paraId="1FC39945" w14:textId="77777777" w:rsidR="00E934BE" w:rsidRDefault="00E934BE" w:rsidP="001460A6">
      <w:r>
        <w:rPr>
          <w:noProof/>
        </w:rPr>
        <w:drawing>
          <wp:inline distT="0" distB="0" distL="0" distR="0" wp14:anchorId="7BB9A5C0" wp14:editId="1CF4872F">
            <wp:extent cx="5939790" cy="410210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3768EE" w:rsidRDefault="003768EE" w:rsidP="001460A6"/>
    <w:p w14:paraId="34CE0A41" w14:textId="77777777" w:rsidR="003768EE" w:rsidRDefault="003768EE" w:rsidP="001460A6"/>
    <w:p w14:paraId="62EBF3C5" w14:textId="77777777" w:rsidR="003768EE" w:rsidRDefault="003768EE" w:rsidP="001460A6"/>
    <w:p w14:paraId="0FB498F6" w14:textId="77777777" w:rsidR="003768EE" w:rsidRDefault="005911EB" w:rsidP="003768EE">
      <w:pPr>
        <w:pStyle w:val="Heading1"/>
      </w:pPr>
      <w:bookmarkStart w:id="4" w:name="_Toc23934017"/>
      <w:r>
        <w:t>VG extend</w:t>
      </w:r>
      <w:bookmarkEnd w:id="4"/>
    </w:p>
    <w:p w14:paraId="6D98A12B" w14:textId="77777777" w:rsidR="003768EE" w:rsidRDefault="003768EE" w:rsidP="003768EE"/>
    <w:p w14:paraId="037D7F78" w14:textId="77777777" w:rsidR="003768EE" w:rsidRDefault="00F64122" w:rsidP="00F64122">
      <w:pPr>
        <w:pStyle w:val="PointimportantTW"/>
      </w:pPr>
      <w:r>
        <w:t>Things</w:t>
      </w:r>
      <w:r w:rsidR="003768EE">
        <w:t xml:space="preserve"> to note:</w:t>
      </w:r>
    </w:p>
    <w:p w14:paraId="5F8F550A" w14:textId="77777777" w:rsidR="003768EE" w:rsidRDefault="003768EE" w:rsidP="00F64122">
      <w:pPr>
        <w:pStyle w:val="PointimportantTW"/>
        <w:numPr>
          <w:ilvl w:val="0"/>
          <w:numId w:val="36"/>
        </w:numPr>
      </w:pPr>
      <w:r>
        <w:t xml:space="preserve">Use a </w:t>
      </w:r>
      <w:r w:rsidRPr="00F64122">
        <w:rPr>
          <w:i/>
        </w:rPr>
        <w:t>SPARE</w:t>
      </w:r>
      <w:r>
        <w:t xml:space="preserve"> LUN </w:t>
      </w:r>
      <w:r w:rsidR="00F64122">
        <w:t>instead of creating a new one.</w:t>
      </w:r>
    </w:p>
    <w:p w14:paraId="49B81EA5" w14:textId="77777777" w:rsidR="003768EE" w:rsidRDefault="003768EE" w:rsidP="00F64122">
      <w:pPr>
        <w:pStyle w:val="PointimportantTW"/>
        <w:numPr>
          <w:ilvl w:val="0"/>
          <w:numId w:val="36"/>
        </w:numPr>
      </w:pPr>
      <w:r>
        <w:t>Standard LUN size is 300GB</w:t>
      </w:r>
      <w:r w:rsidR="00F64122">
        <w:t xml:space="preserve"> for application filesystems.</w:t>
      </w:r>
    </w:p>
    <w:p w14:paraId="6BC3FE71" w14:textId="77777777" w:rsidR="00F64122" w:rsidRDefault="00F64122" w:rsidP="00F64122">
      <w:pPr>
        <w:pStyle w:val="PointimportantTW"/>
        <w:numPr>
          <w:ilvl w:val="0"/>
          <w:numId w:val="36"/>
        </w:numPr>
      </w:pPr>
      <w:r>
        <w:t>Use the same naming convention for all LUNs.</w:t>
      </w:r>
    </w:p>
    <w:p w14:paraId="2946DB82" w14:textId="77777777" w:rsidR="003768EE" w:rsidRDefault="003768EE" w:rsidP="003768EE"/>
    <w:p w14:paraId="74DEF1B8" w14:textId="77777777" w:rsidR="003768EE" w:rsidRDefault="00F64122" w:rsidP="003768EE">
      <w:r>
        <w:t>Log in</w:t>
      </w:r>
      <w:r w:rsidR="003768EE">
        <w:t xml:space="preserve"> to the V7000</w:t>
      </w:r>
      <w:r>
        <w:t xml:space="preserve"> and go to </w:t>
      </w:r>
      <w:r w:rsidRPr="00F64122">
        <w:rPr>
          <w:i/>
        </w:rPr>
        <w:t>Pools &gt; Volumes by Pool</w:t>
      </w:r>
      <w:r>
        <w:t>:</w:t>
      </w:r>
    </w:p>
    <w:p w14:paraId="5997CC1D" w14:textId="77777777" w:rsidR="003768EE" w:rsidRDefault="003768EE" w:rsidP="003768EE"/>
    <w:p w14:paraId="110FFD37" w14:textId="77777777" w:rsidR="003768EE" w:rsidRDefault="00F64122" w:rsidP="003768EE">
      <w:r>
        <w:rPr>
          <w:noProof/>
        </w:rPr>
        <w:drawing>
          <wp:inline distT="0" distB="0" distL="0" distR="0" wp14:anchorId="447CDCD8" wp14:editId="2C26A7C5">
            <wp:extent cx="259080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3768EE" w:rsidRDefault="003768EE" w:rsidP="003768EE"/>
    <w:p w14:paraId="3F5FD228" w14:textId="77777777" w:rsidR="00F64122" w:rsidRDefault="00F64122" w:rsidP="003768EE">
      <w:r>
        <w:t>Scroll down to the LUNs mapped to the host we want to add a new LUN to identify the naming convention:</w:t>
      </w:r>
    </w:p>
    <w:p w14:paraId="3FE9F23F" w14:textId="77777777" w:rsidR="00F64122" w:rsidRDefault="00F64122" w:rsidP="003768EE"/>
    <w:p w14:paraId="1F72F646" w14:textId="77777777" w:rsidR="00F64122" w:rsidRDefault="00F64122" w:rsidP="003768EE">
      <w:r>
        <w:rPr>
          <w:noProof/>
        </w:rPr>
        <w:drawing>
          <wp:inline distT="0" distB="0" distL="0" distR="0" wp14:anchorId="43F4A512" wp14:editId="507B9A6A">
            <wp:extent cx="10668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F64122" w:rsidRDefault="00F64122" w:rsidP="003768EE"/>
    <w:p w14:paraId="38CD0BE6" w14:textId="77777777" w:rsidR="00F64122" w:rsidRDefault="00F64122" w:rsidP="003768EE">
      <w:r>
        <w:t xml:space="preserve">Right click and rename one of the </w:t>
      </w:r>
      <w:r w:rsidRPr="00F64122">
        <w:rPr>
          <w:i/>
        </w:rPr>
        <w:t>SPARE</w:t>
      </w:r>
      <w:r>
        <w:t xml:space="preserve"> LUNs:</w:t>
      </w:r>
    </w:p>
    <w:p w14:paraId="61CDCEAD" w14:textId="77777777" w:rsidR="00F64122" w:rsidRDefault="00F64122" w:rsidP="003768EE"/>
    <w:p w14:paraId="6BB9E253" w14:textId="77777777" w:rsidR="00F64122" w:rsidRDefault="00F64122" w:rsidP="003768EE">
      <w:r>
        <w:rPr>
          <w:noProof/>
        </w:rPr>
        <w:drawing>
          <wp:inline distT="0" distB="0" distL="0" distR="0" wp14:anchorId="4D38CA16" wp14:editId="5645459B">
            <wp:extent cx="267652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523C" w14:textId="77777777" w:rsidR="00F64122" w:rsidRDefault="00F64122" w:rsidP="003768EE"/>
    <w:p w14:paraId="652F7FA5" w14:textId="77777777" w:rsidR="00F64122" w:rsidRDefault="00F64122" w:rsidP="003768EE">
      <w:r>
        <w:t xml:space="preserve">Match the same naming convention: </w:t>
      </w:r>
    </w:p>
    <w:p w14:paraId="52E56223" w14:textId="77777777" w:rsidR="00F64122" w:rsidRDefault="00F64122" w:rsidP="003768EE"/>
    <w:p w14:paraId="07547A01" w14:textId="77777777" w:rsidR="00F64122" w:rsidRDefault="00F64122" w:rsidP="003768EE">
      <w:r>
        <w:rPr>
          <w:noProof/>
        </w:rPr>
        <w:drawing>
          <wp:inline distT="0" distB="0" distL="0" distR="0" wp14:anchorId="41D34355" wp14:editId="714DBD81">
            <wp:extent cx="3781425" cy="2076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CB0F" w14:textId="77777777" w:rsidR="00F64122" w:rsidRDefault="00F64122" w:rsidP="003768EE"/>
    <w:p w14:paraId="748BF64D" w14:textId="77777777" w:rsidR="00F64122" w:rsidRDefault="00F64122" w:rsidP="003768EE">
      <w:r>
        <w:t xml:space="preserve">Right click the new LUN and </w:t>
      </w:r>
      <w:r w:rsidR="00F72859">
        <w:t>map it to the host:</w:t>
      </w:r>
    </w:p>
    <w:p w14:paraId="07459315" w14:textId="77777777" w:rsidR="00F72859" w:rsidRDefault="00F72859" w:rsidP="003768EE"/>
    <w:p w14:paraId="6537F28F" w14:textId="77777777" w:rsidR="00F72859" w:rsidRDefault="00F72859" w:rsidP="003768EE">
      <w:r>
        <w:rPr>
          <w:noProof/>
        </w:rPr>
        <w:drawing>
          <wp:inline distT="0" distB="0" distL="0" distR="0" wp14:anchorId="420AE855" wp14:editId="3F3D3A08">
            <wp:extent cx="2905125" cy="1409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E20" w14:textId="77777777" w:rsidR="00F64122" w:rsidRDefault="00F64122" w:rsidP="003768EE"/>
    <w:p w14:paraId="70DF9E56" w14:textId="77777777" w:rsidR="00F64122" w:rsidRDefault="00F72859" w:rsidP="003768EE">
      <w:r>
        <w:rPr>
          <w:noProof/>
        </w:rPr>
        <w:drawing>
          <wp:inline distT="0" distB="0" distL="0" distR="0" wp14:anchorId="16D64A12" wp14:editId="7600EA39">
            <wp:extent cx="3600450" cy="2028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1BC" w14:textId="77777777" w:rsidR="00F72859" w:rsidRDefault="00F72859" w:rsidP="003768EE"/>
    <w:p w14:paraId="50BBF73E" w14:textId="77777777" w:rsidR="00F72859" w:rsidRDefault="00F72859" w:rsidP="003768EE">
      <w:r>
        <w:t>Now log in to the server, and run a scan to detect the new disk:</w:t>
      </w:r>
    </w:p>
    <w:p w14:paraId="144A5D23" w14:textId="77777777" w:rsidR="00F72859" w:rsidRDefault="00F72859" w:rsidP="003768EE"/>
    <w:p w14:paraId="738610EB" w14:textId="77777777" w:rsidR="00F72859" w:rsidRDefault="00F72859" w:rsidP="003768EE">
      <w:r>
        <w:rPr>
          <w:noProof/>
        </w:rPr>
        <w:drawing>
          <wp:inline distT="0" distB="0" distL="0" distR="0" wp14:anchorId="77A7967B" wp14:editId="2B577367">
            <wp:extent cx="233362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05D2" w14:textId="77777777" w:rsidR="00F72859" w:rsidRDefault="00F72859" w:rsidP="003768EE"/>
    <w:p w14:paraId="7444C50A" w14:textId="77777777" w:rsidR="00F72859" w:rsidRDefault="00527F47" w:rsidP="003768EE">
      <w:r>
        <w:t>Identify the new disk name:</w:t>
      </w:r>
    </w:p>
    <w:p w14:paraId="463F29E8" w14:textId="77777777" w:rsidR="00527F47" w:rsidRDefault="00527F47" w:rsidP="003768EE"/>
    <w:p w14:paraId="3B7B4B86" w14:textId="77777777" w:rsidR="00527F47" w:rsidRDefault="00527F47" w:rsidP="003768EE">
      <w:r>
        <w:rPr>
          <w:noProof/>
        </w:rPr>
        <w:drawing>
          <wp:inline distT="0" distB="0" distL="0" distR="0" wp14:anchorId="10C23379" wp14:editId="20FE29BF">
            <wp:extent cx="5429250" cy="36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5F2" w14:textId="77777777" w:rsidR="00527F47" w:rsidRDefault="00527F47" w:rsidP="003768EE"/>
    <w:p w14:paraId="2939A1DB" w14:textId="77777777" w:rsidR="00527F47" w:rsidRDefault="00527F47" w:rsidP="003768EE">
      <w:r>
        <w:t>Add the new disk to the VG:</w:t>
      </w:r>
    </w:p>
    <w:p w14:paraId="5630AD66" w14:textId="77777777" w:rsidR="00527F47" w:rsidRDefault="00527F47" w:rsidP="003768EE"/>
    <w:p w14:paraId="61829076" w14:textId="77777777" w:rsidR="00527F47" w:rsidRDefault="00527F47" w:rsidP="003768EE">
      <w:r>
        <w:rPr>
          <w:noProof/>
        </w:rPr>
        <w:drawing>
          <wp:inline distT="0" distB="0" distL="0" distR="0" wp14:anchorId="1332D56D" wp14:editId="2F2372D9">
            <wp:extent cx="4733925" cy="36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26A1" w14:textId="77777777" w:rsidR="00527F47" w:rsidRDefault="00527F47" w:rsidP="003768EE"/>
    <w:p w14:paraId="6A23E6CB" w14:textId="77777777" w:rsidR="00527F47" w:rsidRDefault="00527F47" w:rsidP="003768EE">
      <w:r>
        <w:t>Double check that the disk has been added to the VG, and that the VG now has more space available:</w:t>
      </w:r>
    </w:p>
    <w:p w14:paraId="17AD93B2" w14:textId="77777777" w:rsidR="00527F47" w:rsidRDefault="00527F47" w:rsidP="003768EE"/>
    <w:p w14:paraId="0DE4B5B7" w14:textId="77777777" w:rsidR="00527F47" w:rsidRDefault="00527F47" w:rsidP="003768EE">
      <w:r>
        <w:rPr>
          <w:noProof/>
        </w:rPr>
        <w:drawing>
          <wp:inline distT="0" distB="0" distL="0" distR="0" wp14:anchorId="5193F5BE" wp14:editId="1CA35729">
            <wp:extent cx="5939790" cy="318135"/>
            <wp:effectExtent l="0" t="0" r="381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4FF1" w14:textId="77777777" w:rsidR="00527F47" w:rsidRDefault="00527F47" w:rsidP="003768EE"/>
    <w:p w14:paraId="2DBF0D7D" w14:textId="77777777" w:rsidR="00527F47" w:rsidRDefault="00527F47" w:rsidP="003768EE">
      <w:r>
        <w:rPr>
          <w:noProof/>
        </w:rPr>
        <w:drawing>
          <wp:inline distT="0" distB="0" distL="0" distR="0" wp14:anchorId="1C33F883" wp14:editId="3A1C77A9">
            <wp:extent cx="5939790" cy="2667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F1B3" w14:textId="77777777" w:rsidR="00527F47" w:rsidRDefault="00527F47" w:rsidP="003768EE"/>
    <w:p w14:paraId="02F2C34E" w14:textId="77777777" w:rsidR="00F72859" w:rsidRDefault="00F72859" w:rsidP="003768EE"/>
    <w:p w14:paraId="680A4E5D" w14:textId="77777777" w:rsidR="00F72859" w:rsidRDefault="00F72859" w:rsidP="003768EE"/>
    <w:p w14:paraId="19219836" w14:textId="77777777" w:rsidR="00F64122" w:rsidRDefault="00F64122" w:rsidP="003768EE"/>
    <w:p w14:paraId="296FEF7D" w14:textId="77777777" w:rsidR="003768EE" w:rsidRDefault="003768EE" w:rsidP="003768EE"/>
    <w:p w14:paraId="7194DBDC" w14:textId="77777777" w:rsidR="003768EE" w:rsidRPr="003768EE" w:rsidRDefault="003768EE" w:rsidP="003768EE"/>
    <w:p w14:paraId="769D0D3C" w14:textId="77777777" w:rsidR="003768EE" w:rsidRDefault="003768EE" w:rsidP="001460A6"/>
    <w:p w14:paraId="54CD245A" w14:textId="77777777" w:rsidR="001460A6" w:rsidRPr="001460A6" w:rsidRDefault="001460A6" w:rsidP="001460A6"/>
    <w:bookmarkEnd w:id="2"/>
    <w:p w14:paraId="1231BE67" w14:textId="77777777" w:rsidR="00435ACD" w:rsidRPr="005F6645" w:rsidRDefault="00435ACD" w:rsidP="007E7301">
      <w:pPr>
        <w:pStyle w:val="ListNumber"/>
        <w:numPr>
          <w:ilvl w:val="0"/>
          <w:numId w:val="0"/>
        </w:numPr>
        <w:rPr>
          <w:rStyle w:val="Hyperlink"/>
        </w:rPr>
      </w:pPr>
    </w:p>
    <w:sectPr w:rsidR="00435ACD" w:rsidRPr="005F6645" w:rsidSect="005747B4">
      <w:headerReference w:type="default" r:id="rId27"/>
      <w:footerReference w:type="default" r:id="rId28"/>
      <w:footerReference w:type="first" r:id="rId29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B5B0" w14:textId="77777777" w:rsidR="002E0594" w:rsidRDefault="002E0594" w:rsidP="00CA3405">
      <w:r>
        <w:separator/>
      </w:r>
    </w:p>
  </w:endnote>
  <w:endnote w:type="continuationSeparator" w:id="0">
    <w:p w14:paraId="30D7AA69" w14:textId="77777777" w:rsidR="002E0594" w:rsidRDefault="002E0594" w:rsidP="00CA3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1B61" w14:textId="77777777" w:rsidR="00493CA0" w:rsidRPr="00493CA0" w:rsidRDefault="00E926D2" w:rsidP="00493CA0">
    <w:pPr>
      <w:pBdr>
        <w:top w:val="single" w:sz="8" w:space="5" w:color="D9D9D9"/>
      </w:pBdr>
      <w:tabs>
        <w:tab w:val="center" w:pos="4536"/>
      </w:tabs>
      <w:spacing w:after="360"/>
      <w:jc w:val="both"/>
      <w:rPr>
        <w:rFonts w:eastAsia="Calibri" w:cs="Times New Roman"/>
        <w:sz w:val="18"/>
      </w:rPr>
    </w:pPr>
    <w:r>
      <w:rPr>
        <w:rFonts w:eastAsia="Calibri" w:cs="Times New Roman"/>
        <w:color w:val="808080"/>
        <w:sz w:val="18"/>
        <w:szCs w:val="20"/>
      </w:rPr>
      <w:fldChar w:fldCharType="begin"/>
    </w:r>
    <w:r>
      <w:rPr>
        <w:rFonts w:eastAsia="Calibri" w:cs="Times New Roman"/>
        <w:color w:val="808080"/>
        <w:sz w:val="18"/>
        <w:szCs w:val="20"/>
      </w:rPr>
      <w:instrText xml:space="preserve"> DATE   \* MERGEFORMAT </w:instrText>
    </w:r>
    <w:r>
      <w:rPr>
        <w:rFonts w:eastAsia="Calibri" w:cs="Times New Roman"/>
        <w:color w:val="808080"/>
        <w:sz w:val="18"/>
        <w:szCs w:val="20"/>
      </w:rPr>
      <w:fldChar w:fldCharType="separate"/>
    </w:r>
    <w:r w:rsidR="00F574E5">
      <w:rPr>
        <w:rFonts w:eastAsia="Calibri" w:cs="Times New Roman"/>
        <w:noProof/>
        <w:color w:val="808080"/>
        <w:sz w:val="18"/>
        <w:szCs w:val="20"/>
      </w:rPr>
      <w:t>11/6/2019</w:t>
    </w:r>
    <w:r>
      <w:rPr>
        <w:rFonts w:eastAsia="Calibri" w:cs="Times New Roman"/>
        <w:color w:val="808080"/>
        <w:sz w:val="18"/>
        <w:szCs w:val="20"/>
      </w:rPr>
      <w:fldChar w:fldCharType="end"/>
    </w:r>
    <w:r w:rsidR="00493CA0" w:rsidRPr="00A142CD">
      <w:rPr>
        <w:rFonts w:eastAsia="Calibri" w:cs="Times New Roman"/>
        <w:color w:val="808080"/>
        <w:sz w:val="18"/>
        <w:szCs w:val="20"/>
      </w:rPr>
      <w:ptab w:relativeTo="margin" w:alignment="center" w:leader="none"/>
    </w:r>
    <w:r w:rsidR="00493CA0" w:rsidRPr="00A142CD">
      <w:rPr>
        <w:rFonts w:eastAsia="Calibri" w:cs="Times New Roman"/>
        <w:color w:val="808080"/>
        <w:sz w:val="18"/>
        <w:szCs w:val="20"/>
      </w:rPr>
      <w:t>©TeamWork</w:t>
    </w:r>
    <w:r w:rsidR="00493CA0" w:rsidRPr="00A142CD">
      <w:rPr>
        <w:rFonts w:eastAsia="Calibri" w:cs="Times New Roman"/>
        <w:color w:val="808080"/>
        <w:sz w:val="18"/>
        <w:szCs w:val="20"/>
      </w:rPr>
      <w:ptab w:relativeTo="margin" w:alignment="right" w:leader="none"/>
    </w:r>
    <w:r w:rsidR="00493CA0" w:rsidRPr="00A142CD">
      <w:rPr>
        <w:rFonts w:eastAsia="Calibri" w:cs="Times New Roman"/>
        <w:color w:val="808080"/>
        <w:sz w:val="18"/>
        <w:szCs w:val="20"/>
      </w:rPr>
      <w:t xml:space="preserve">[Page </w:t>
    </w:r>
    <w:r w:rsidR="00493CA0" w:rsidRPr="00A142CD">
      <w:rPr>
        <w:rFonts w:eastAsia="Calibri" w:cs="Times New Roman"/>
        <w:color w:val="808080"/>
        <w:sz w:val="18"/>
        <w:szCs w:val="20"/>
      </w:rPr>
      <w:fldChar w:fldCharType="begin"/>
    </w:r>
    <w:r w:rsidR="00493CA0" w:rsidRPr="00A142CD">
      <w:rPr>
        <w:rFonts w:eastAsia="Calibri" w:cs="Times New Roman"/>
        <w:color w:val="808080"/>
        <w:sz w:val="18"/>
        <w:szCs w:val="20"/>
      </w:rPr>
      <w:instrText xml:space="preserve"> PAGE  \* Arabic  \* MERGEFORMAT </w:instrText>
    </w:r>
    <w:r w:rsidR="00493CA0" w:rsidRPr="00A142CD">
      <w:rPr>
        <w:rFonts w:eastAsia="Calibri" w:cs="Times New Roman"/>
        <w:color w:val="808080"/>
        <w:sz w:val="18"/>
        <w:szCs w:val="20"/>
      </w:rPr>
      <w:fldChar w:fldCharType="separate"/>
    </w:r>
    <w:r w:rsidR="005911EB">
      <w:rPr>
        <w:rFonts w:eastAsia="Calibri" w:cs="Times New Roman"/>
        <w:noProof/>
        <w:color w:val="808080"/>
        <w:sz w:val="18"/>
        <w:szCs w:val="20"/>
      </w:rPr>
      <w:t>6</w:t>
    </w:r>
    <w:r w:rsidR="00493CA0" w:rsidRPr="00A142CD">
      <w:rPr>
        <w:rFonts w:eastAsia="Calibri" w:cs="Times New Roman"/>
        <w:color w:val="808080"/>
        <w:sz w:val="18"/>
        <w:szCs w:val="20"/>
      </w:rPr>
      <w:fldChar w:fldCharType="end"/>
    </w:r>
    <w:r w:rsidR="00493CA0" w:rsidRPr="00A142CD">
      <w:rPr>
        <w:rFonts w:eastAsia="Calibri" w:cs="Times New Roman"/>
        <w:color w:val="808080"/>
        <w:sz w:val="18"/>
        <w:szCs w:val="20"/>
      </w:rPr>
      <w:t xml:space="preserve"> </w:t>
    </w:r>
    <w:r>
      <w:rPr>
        <w:rFonts w:eastAsia="Calibri" w:cs="Times New Roman"/>
        <w:color w:val="808080"/>
        <w:sz w:val="18"/>
        <w:szCs w:val="20"/>
      </w:rPr>
      <w:t>of</w:t>
    </w:r>
    <w:r w:rsidR="00493CA0" w:rsidRPr="00A142CD">
      <w:rPr>
        <w:rFonts w:eastAsia="Calibri" w:cs="Times New Roman"/>
        <w:color w:val="808080"/>
        <w:sz w:val="18"/>
        <w:szCs w:val="20"/>
      </w:rPr>
      <w:t xml:space="preserve"> </w:t>
    </w:r>
    <w:r w:rsidR="00493CA0" w:rsidRPr="00A142CD">
      <w:rPr>
        <w:rFonts w:eastAsia="Calibri" w:cs="Times New Roman"/>
        <w:color w:val="808080"/>
        <w:sz w:val="18"/>
        <w:szCs w:val="20"/>
      </w:rPr>
      <w:fldChar w:fldCharType="begin"/>
    </w:r>
    <w:r w:rsidR="00493CA0" w:rsidRPr="00A142CD">
      <w:rPr>
        <w:rFonts w:eastAsia="Calibri" w:cs="Times New Roman"/>
        <w:color w:val="808080"/>
        <w:sz w:val="18"/>
        <w:szCs w:val="20"/>
      </w:rPr>
      <w:instrText xml:space="preserve"> SECTIONPAGES  \* Arabic  \* MERGEFORMAT </w:instrText>
    </w:r>
    <w:r w:rsidR="00493CA0" w:rsidRPr="00A142CD">
      <w:rPr>
        <w:rFonts w:eastAsia="Calibri" w:cs="Times New Roman"/>
        <w:color w:val="808080"/>
        <w:sz w:val="18"/>
        <w:szCs w:val="20"/>
      </w:rPr>
      <w:fldChar w:fldCharType="separate"/>
    </w:r>
    <w:r w:rsidR="005911EB">
      <w:rPr>
        <w:rFonts w:eastAsia="Calibri" w:cs="Times New Roman"/>
        <w:noProof/>
        <w:color w:val="808080"/>
        <w:sz w:val="18"/>
        <w:szCs w:val="20"/>
      </w:rPr>
      <w:t>6</w:t>
    </w:r>
    <w:r w:rsidR="00493CA0" w:rsidRPr="00A142CD">
      <w:rPr>
        <w:rFonts w:eastAsia="Calibri" w:cs="Times New Roman"/>
        <w:color w:val="808080"/>
        <w:sz w:val="18"/>
        <w:szCs w:val="20"/>
      </w:rPr>
      <w:fldChar w:fldCharType="end"/>
    </w:r>
    <w:r w:rsidR="00493CA0" w:rsidRPr="00A142CD">
      <w:rPr>
        <w:rFonts w:eastAsia="Calibri" w:cs="Times New Roman"/>
        <w:color w:val="808080"/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F263" w14:textId="77777777" w:rsidR="00452438" w:rsidRPr="006D4A87" w:rsidRDefault="00452438" w:rsidP="00452438">
    <w:pPr>
      <w:tabs>
        <w:tab w:val="center" w:pos="4535"/>
        <w:tab w:val="left" w:pos="7690"/>
      </w:tabs>
      <w:spacing w:before="240"/>
      <w:jc w:val="center"/>
      <w:rPr>
        <w:rFonts w:eastAsia="Calibri" w:cs="Times New Roman"/>
        <w:b/>
        <w:color w:val="808080"/>
        <w:sz w:val="14"/>
        <w:szCs w:val="14"/>
      </w:rPr>
    </w:pPr>
    <w:r w:rsidRPr="00171313">
      <w:rPr>
        <w:rFonts w:eastAsia="Calibri" w:cs="Times New Roman"/>
        <w:b/>
        <w:noProof/>
        <w:color w:val="808080"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06CD8A" wp14:editId="6907FDBF">
              <wp:simplePos x="0" y="0"/>
              <wp:positionH relativeFrom="margin">
                <wp:posOffset>14605</wp:posOffset>
              </wp:positionH>
              <wp:positionV relativeFrom="paragraph">
                <wp:posOffset>5398</wp:posOffset>
              </wp:positionV>
              <wp:extent cx="5735320" cy="1050607"/>
              <wp:effectExtent l="0" t="0" r="17780" b="1651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5320" cy="1050607"/>
                      </a:xfrm>
                      <a:prstGeom prst="rect">
                        <a:avLst/>
                      </a:prstGeom>
                      <a:noFill/>
                      <a:ln w="3175" cap="flat" cmpd="sng" algn="ctr">
                        <a:solidFill>
                          <a:sysClr val="window" lastClr="FFFFFF">
                            <a:lumMod val="7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D2B7C54">
            <v:rect id="Rectangle 14" style="position:absolute;margin-left:1.15pt;margin-top:.45pt;width:451.6pt;height:8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bfbfbf" strokeweight=".25pt" w14:anchorId="5F6249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">
              <w10:wrap anchorx="margin"/>
            </v:rect>
          </w:pict>
        </mc:Fallback>
      </mc:AlternateContent>
    </w:r>
    <w:r w:rsidR="000726C2" w:rsidRPr="006D4A87">
      <w:rPr>
        <w:rFonts w:eastAsia="Calibri" w:cs="Times New Roman"/>
        <w:b/>
        <w:color w:val="808080"/>
        <w:sz w:val="14"/>
        <w:szCs w:val="14"/>
      </w:rPr>
      <w:t>COMPANY NAME</w:t>
    </w:r>
  </w:p>
  <w:p w14:paraId="4762AB6B" w14:textId="77777777" w:rsidR="00452438" w:rsidRPr="006D4A87" w:rsidRDefault="000726C2" w:rsidP="00452438">
    <w:pPr>
      <w:tabs>
        <w:tab w:val="center" w:pos="4535"/>
        <w:tab w:val="left" w:pos="7690"/>
      </w:tabs>
      <w:spacing w:before="60"/>
      <w:jc w:val="center"/>
      <w:rPr>
        <w:rFonts w:eastAsia="Calibri" w:cs="Times New Roman"/>
        <w:color w:val="808080"/>
        <w:sz w:val="14"/>
        <w:szCs w:val="14"/>
      </w:rPr>
    </w:pPr>
    <w:r w:rsidRPr="006D4A87">
      <w:rPr>
        <w:rFonts w:eastAsia="Calibri" w:cs="Times New Roman"/>
        <w:color w:val="808080"/>
        <w:sz w:val="14"/>
        <w:szCs w:val="14"/>
      </w:rPr>
      <w:t>ad</w:t>
    </w:r>
    <w:r w:rsidR="00527E35" w:rsidRPr="006D4A87">
      <w:rPr>
        <w:rFonts w:eastAsia="Calibri" w:cs="Times New Roman"/>
        <w:color w:val="808080"/>
        <w:sz w:val="14"/>
        <w:szCs w:val="14"/>
      </w:rPr>
      <w:t>dress</w:t>
    </w:r>
    <w:r w:rsidR="00452438" w:rsidRPr="006D4A87">
      <w:rPr>
        <w:rFonts w:eastAsia="Calibri" w:cs="Times New Roman"/>
        <w:color w:val="808080"/>
        <w:sz w:val="14"/>
        <w:szCs w:val="14"/>
      </w:rPr>
      <w:t xml:space="preserve"> |</w:t>
    </w:r>
    <w:r w:rsidRPr="006D4A87">
      <w:rPr>
        <w:rFonts w:eastAsia="Calibri" w:cs="Times New Roman"/>
        <w:color w:val="808080"/>
        <w:sz w:val="14"/>
        <w:szCs w:val="14"/>
      </w:rPr>
      <w:t xml:space="preserve"> 00000 CITY</w:t>
    </w:r>
  </w:p>
  <w:p w14:paraId="4BF14F41" w14:textId="77777777" w:rsidR="00BD715B" w:rsidRPr="004F0285" w:rsidRDefault="00452438" w:rsidP="00452438">
    <w:pPr>
      <w:tabs>
        <w:tab w:val="center" w:pos="4535"/>
        <w:tab w:val="left" w:pos="7690"/>
      </w:tabs>
      <w:spacing w:before="60" w:after="1200"/>
      <w:jc w:val="center"/>
      <w:rPr>
        <w:rFonts w:eastAsia="Calibri" w:cs="Times New Roman"/>
        <w:noProof/>
        <w:color w:val="808080"/>
        <w:sz w:val="14"/>
        <w:szCs w:val="14"/>
        <w:lang w:eastAsia="fr-FR"/>
      </w:rPr>
    </w:pPr>
    <w:r w:rsidRPr="00171313">
      <w:rPr>
        <w:rFonts w:eastAsia="Calibri" w:cs="Times New Roman"/>
        <w:noProof/>
        <w:color w:val="000000"/>
        <w:sz w:val="12"/>
        <w:szCs w:val="14"/>
      </w:rPr>
      <w:drawing>
        <wp:anchor distT="0" distB="0" distL="114300" distR="114300" simplePos="0" relativeHeight="251660288" behindDoc="0" locked="0" layoutInCell="1" allowOverlap="1" wp14:anchorId="729E87B0" wp14:editId="46C85C14">
          <wp:simplePos x="0" y="0"/>
          <wp:positionH relativeFrom="margin">
            <wp:posOffset>2984500</wp:posOffset>
          </wp:positionH>
          <wp:positionV relativeFrom="paragraph">
            <wp:posOffset>178681</wp:posOffset>
          </wp:positionV>
          <wp:extent cx="170180" cy="170180"/>
          <wp:effectExtent l="0" t="0" r="1270" b="1270"/>
          <wp:wrapNone/>
          <wp:docPr id="6" name="Imag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inkedi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0" cy="170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1313">
      <w:rPr>
        <w:rFonts w:eastAsia="Calibri" w:cs="Times New Roman"/>
        <w:noProof/>
        <w:color w:val="000000"/>
        <w:sz w:val="14"/>
        <w:szCs w:val="14"/>
      </w:rPr>
      <w:drawing>
        <wp:anchor distT="0" distB="0" distL="114300" distR="114300" simplePos="0" relativeHeight="251661312" behindDoc="0" locked="0" layoutInCell="1" allowOverlap="1" wp14:anchorId="0F814FE6" wp14:editId="6EE2DBDB">
          <wp:simplePos x="0" y="0"/>
          <wp:positionH relativeFrom="column">
            <wp:posOffset>2755265</wp:posOffset>
          </wp:positionH>
          <wp:positionV relativeFrom="paragraph">
            <wp:posOffset>181999</wp:posOffset>
          </wp:positionV>
          <wp:extent cx="170815" cy="170815"/>
          <wp:effectExtent l="0" t="0" r="635" b="635"/>
          <wp:wrapNone/>
          <wp:docPr id="7" name="Image 7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twitter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815" cy="170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5" w:history="1">
      <w:r w:rsidRPr="004F0285">
        <w:rPr>
          <w:rFonts w:eastAsia="Calibri" w:cs="Times New Roman"/>
          <w:noProof/>
          <w:color w:val="0563C1"/>
          <w:sz w:val="14"/>
          <w:szCs w:val="14"/>
          <w:u w:val="single"/>
          <w:lang w:eastAsia="fr-FR"/>
        </w:rPr>
        <w:t>www.teamwork.net</w:t>
      </w:r>
    </w:hyperlink>
    <w:r w:rsidRPr="004F0285">
      <w:rPr>
        <w:rFonts w:eastAsia="Calibri" w:cs="Times New Roman"/>
        <w:noProof/>
        <w:color w:val="808080"/>
        <w:sz w:val="14"/>
        <w:szCs w:val="14"/>
        <w:lang w:eastAsia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D064" w14:textId="77777777" w:rsidR="002E0594" w:rsidRDefault="002E0594" w:rsidP="00CA3405">
      <w:r>
        <w:separator/>
      </w:r>
    </w:p>
  </w:footnote>
  <w:footnote w:type="continuationSeparator" w:id="0">
    <w:p w14:paraId="34FF1C98" w14:textId="77777777" w:rsidR="002E0594" w:rsidRDefault="002E0594" w:rsidP="00CA3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1" w:type="pct"/>
      <w:jc w:val="center"/>
      <w:tblBorders>
        <w:left w:val="single" w:sz="8" w:space="0" w:color="BFBFBF"/>
        <w:insideH w:val="single" w:sz="8" w:space="0" w:color="BFBFBF"/>
        <w:insideV w:val="single" w:sz="8" w:space="0" w:color="BFBFBF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33"/>
      <w:gridCol w:w="2599"/>
      <w:gridCol w:w="2724"/>
    </w:tblGrid>
    <w:tr w:rsidR="0038436F" w:rsidRPr="00A76F01" w14:paraId="3A81501E" w14:textId="77777777" w:rsidTr="00114054">
      <w:trPr>
        <w:cantSplit/>
        <w:trHeight w:val="858"/>
        <w:jc w:val="center"/>
      </w:trPr>
      <w:sdt>
        <w:sdtPr>
          <w:rPr>
            <w:rFonts w:eastAsia="Times New Roman" w:cs="Segoe UI"/>
            <w:i/>
            <w:color w:val="808080"/>
            <w:szCs w:val="20"/>
            <w:lang w:eastAsia="fr-FR"/>
          </w:rPr>
          <w:alias w:val="Titre "/>
          <w:tag w:val=""/>
          <w:id w:val="-72228827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2155" w:type="pct"/>
              <w:tcBorders>
                <w:top w:val="nil"/>
                <w:left w:val="nil"/>
                <w:bottom w:val="single" w:sz="6" w:space="0" w:color="D9D9D9"/>
                <w:right w:val="nil"/>
              </w:tcBorders>
              <w:vAlign w:val="center"/>
            </w:tcPr>
            <w:p w14:paraId="214A730D" w14:textId="77777777" w:rsidR="0038436F" w:rsidRPr="00343692" w:rsidRDefault="00F574E5" w:rsidP="0038436F">
              <w:pPr>
                <w:keepLines/>
                <w:suppressLineNumbers/>
                <w:rPr>
                  <w:rFonts w:eastAsia="Times New Roman" w:cs="Segoe UI"/>
                  <w:i/>
                  <w:color w:val="808080"/>
                  <w:szCs w:val="20"/>
                  <w:lang w:eastAsia="fr-FR"/>
                </w:rPr>
              </w:pPr>
              <w:r>
                <w:rPr>
                  <w:rFonts w:eastAsia="Times New Roman" w:cs="Segoe UI"/>
                  <w:i/>
                  <w:color w:val="808080"/>
                  <w:szCs w:val="20"/>
                  <w:lang w:eastAsia="fr-FR"/>
                </w:rPr>
                <w:t>AIX – Extend filesystem</w:t>
              </w:r>
            </w:p>
          </w:tc>
        </w:sdtContent>
      </w:sdt>
      <w:tc>
        <w:tcPr>
          <w:tcW w:w="1389" w:type="pct"/>
          <w:tcBorders>
            <w:top w:val="nil"/>
            <w:left w:val="nil"/>
            <w:bottom w:val="single" w:sz="6" w:space="0" w:color="D9D9D9"/>
          </w:tcBorders>
          <w:vAlign w:val="center"/>
        </w:tcPr>
        <w:p w14:paraId="6D072C0D" w14:textId="77777777" w:rsidR="0038436F" w:rsidRPr="00A76F01" w:rsidRDefault="00343692" w:rsidP="0038436F">
          <w:pPr>
            <w:keepLines/>
            <w:suppressLineNumbers/>
            <w:jc w:val="center"/>
            <w:rPr>
              <w:rFonts w:eastAsia="Times New Roman" w:cs="Segoe UI"/>
              <w:szCs w:val="20"/>
              <w:lang w:val="fr-BE" w:eastAsia="fr-FR"/>
            </w:rPr>
          </w:pPr>
          <w:r w:rsidRPr="00343692">
            <w:rPr>
              <w:rFonts w:eastAsia="Times New Roman" w:cs="Segoe UI"/>
              <w:noProof/>
              <w:szCs w:val="20"/>
            </w:rPr>
            <w:drawing>
              <wp:inline distT="0" distB="0" distL="0" distR="0" wp14:anchorId="7295AA53" wp14:editId="07777777">
                <wp:extent cx="1561202" cy="317455"/>
                <wp:effectExtent l="0" t="0" r="1270" b="6985"/>
                <wp:docPr id="2" name="Picture 2" descr="C:\Users\A6145984\Desktop\Temp\imag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6145984\Desktop\Temp\imag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7485" cy="330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6" w:type="pct"/>
          <w:tcBorders>
            <w:top w:val="nil"/>
            <w:bottom w:val="single" w:sz="6" w:space="0" w:color="D9D9D9"/>
          </w:tcBorders>
          <w:vAlign w:val="center"/>
        </w:tcPr>
        <w:p w14:paraId="48A21919" w14:textId="77777777" w:rsidR="0038436F" w:rsidRPr="00A76F01" w:rsidRDefault="0038436F" w:rsidP="0038436F">
          <w:pPr>
            <w:jc w:val="right"/>
            <w:rPr>
              <w:rFonts w:eastAsia="Times New Roman" w:cs="Times New Roman"/>
            </w:rPr>
          </w:pPr>
          <w:r w:rsidRPr="00A76F01">
            <w:rPr>
              <w:rFonts w:eastAsia="Times New Roman" w:cs="Times New Roman"/>
              <w:noProof/>
            </w:rPr>
            <w:drawing>
              <wp:inline distT="0" distB="0" distL="0" distR="0" wp14:anchorId="7A053B24" wp14:editId="35BADEEC">
                <wp:extent cx="1561619" cy="174929"/>
                <wp:effectExtent l="0" t="0" r="635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TEAMWORK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1619" cy="174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D18F9B" w14:textId="77777777" w:rsidR="00DB147D" w:rsidRPr="005747B4" w:rsidRDefault="00DB147D" w:rsidP="00CA3405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EFD8E6E4"/>
    <w:lvl w:ilvl="0">
      <w:start w:val="1"/>
      <w:numFmt w:val="bullet"/>
      <w:lvlText w:val=""/>
      <w:lvlJc w:val="left"/>
      <w:pPr>
        <w:ind w:left="1985" w:hanging="360"/>
      </w:pPr>
      <w:rPr>
        <w:rFonts w:ascii="Wingdings" w:hAnsi="Wingdings" w:hint="default"/>
        <w:color w:val="00B0F0"/>
        <w:sz w:val="16"/>
      </w:rPr>
    </w:lvl>
  </w:abstractNum>
  <w:abstractNum w:abstractNumId="1" w15:restartNumberingAfterBreak="0">
    <w:nsid w:val="FFFFFF82"/>
    <w:multiLevelType w:val="singleLevel"/>
    <w:tmpl w:val="F61402C8"/>
    <w:lvl w:ilvl="0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  <w:color w:val="0F6FC6" w:themeColor="accent1"/>
        <w:sz w:val="18"/>
      </w:rPr>
    </w:lvl>
  </w:abstractNum>
  <w:abstractNum w:abstractNumId="2" w15:restartNumberingAfterBreak="0">
    <w:nsid w:val="FFFFFF83"/>
    <w:multiLevelType w:val="singleLevel"/>
    <w:tmpl w:val="72A49F4E"/>
    <w:lvl w:ilvl="0">
      <w:start w:val="1"/>
      <w:numFmt w:val="bullet"/>
      <w:lvlText w:val=""/>
      <w:lvlJc w:val="left"/>
      <w:pPr>
        <w:ind w:left="1353" w:hanging="360"/>
      </w:pPr>
      <w:rPr>
        <w:rFonts w:ascii="Wingdings" w:hAnsi="Wingdings" w:hint="default"/>
        <w:color w:val="162049"/>
        <w:sz w:val="18"/>
      </w:rPr>
    </w:lvl>
  </w:abstractNum>
  <w:abstractNum w:abstractNumId="3" w15:restartNumberingAfterBreak="0">
    <w:nsid w:val="0D7A3F3D"/>
    <w:multiLevelType w:val="multilevel"/>
    <w:tmpl w:val="B28AED7C"/>
    <w:numStyleLink w:val="Style1"/>
  </w:abstractNum>
  <w:abstractNum w:abstractNumId="4" w15:restartNumberingAfterBreak="0">
    <w:nsid w:val="0F6B24BA"/>
    <w:multiLevelType w:val="multilevel"/>
    <w:tmpl w:val="B28AED7C"/>
    <w:styleLink w:val="Style1"/>
    <w:lvl w:ilvl="0">
      <w:start w:val="1"/>
      <w:numFmt w:val="bullet"/>
      <w:pStyle w:val="ListBullet"/>
      <w:lvlText w:val=""/>
      <w:lvlJc w:val="left"/>
      <w:pPr>
        <w:ind w:left="992" w:hanging="283"/>
      </w:pPr>
      <w:rPr>
        <w:rFonts w:ascii="Wingdings" w:hAnsi="Wingdings" w:hint="default"/>
        <w:color w:val="0097DD"/>
        <w:sz w:val="20"/>
        <w:u w:color="0097DD"/>
      </w:rPr>
    </w:lvl>
    <w:lvl w:ilvl="1">
      <w:start w:val="1"/>
      <w:numFmt w:val="bullet"/>
      <w:pStyle w:val="ListBullet2"/>
      <w:lvlText w:val=""/>
      <w:lvlJc w:val="left"/>
      <w:pPr>
        <w:ind w:left="1276" w:hanging="284"/>
      </w:pPr>
      <w:rPr>
        <w:rFonts w:ascii="Wingdings" w:hAnsi="Wingdings" w:hint="default"/>
        <w:color w:val="162049"/>
        <w:sz w:val="18"/>
      </w:rPr>
    </w:lvl>
    <w:lvl w:ilvl="2">
      <w:start w:val="1"/>
      <w:numFmt w:val="bullet"/>
      <w:pStyle w:val="ListBullet3"/>
      <w:lvlText w:val=""/>
      <w:lvlJc w:val="left"/>
      <w:pPr>
        <w:ind w:left="1559" w:hanging="283"/>
      </w:pPr>
      <w:rPr>
        <w:rFonts w:ascii="Wingdings" w:hAnsi="Wingdings" w:hint="default"/>
        <w:color w:val="0F6FC6" w:themeColor="accent1"/>
        <w:sz w:val="18"/>
      </w:rPr>
    </w:lvl>
    <w:lvl w:ilvl="3">
      <w:start w:val="1"/>
      <w:numFmt w:val="bullet"/>
      <w:pStyle w:val="ListBullet4"/>
      <w:lvlText w:val=""/>
      <w:lvlJc w:val="left"/>
      <w:pPr>
        <w:ind w:left="1843" w:hanging="284"/>
      </w:pPr>
      <w:rPr>
        <w:rFonts w:ascii="Wingdings" w:hAnsi="Wingdings" w:hint="default"/>
        <w:color w:val="0097DD"/>
        <w:sz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276D5"/>
    <w:multiLevelType w:val="multilevel"/>
    <w:tmpl w:val="277E8B52"/>
    <w:numStyleLink w:val="StyledelistenumrosTW"/>
  </w:abstractNum>
  <w:abstractNum w:abstractNumId="6" w15:restartNumberingAfterBreak="0">
    <w:nsid w:val="0FDF1834"/>
    <w:multiLevelType w:val="hybridMultilevel"/>
    <w:tmpl w:val="88B284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A23E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C221AA"/>
    <w:multiLevelType w:val="hybridMultilevel"/>
    <w:tmpl w:val="41C8FD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60C4E"/>
    <w:multiLevelType w:val="multilevel"/>
    <w:tmpl w:val="B28AED7C"/>
    <w:numStyleLink w:val="Style1"/>
  </w:abstractNum>
  <w:abstractNum w:abstractNumId="10" w15:restartNumberingAfterBreak="0">
    <w:nsid w:val="18495FE7"/>
    <w:multiLevelType w:val="multilevel"/>
    <w:tmpl w:val="B28AED7C"/>
    <w:numStyleLink w:val="Style1"/>
  </w:abstractNum>
  <w:abstractNum w:abstractNumId="11" w15:restartNumberingAfterBreak="0">
    <w:nsid w:val="1C0E7C76"/>
    <w:multiLevelType w:val="multilevel"/>
    <w:tmpl w:val="277E8B52"/>
    <w:styleLink w:val="StyledelistenumrosTW"/>
    <w:lvl w:ilvl="0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ascii="Verdana" w:hAnsi="Verdana" w:hint="default"/>
        <w:b/>
        <w:i w:val="0"/>
        <w:color w:val="0097DD"/>
        <w:sz w:val="20"/>
        <w:u w:val="none"/>
      </w:rPr>
    </w:lvl>
    <w:lvl w:ilvl="1">
      <w:start w:val="1"/>
      <w:numFmt w:val="upperLetter"/>
      <w:lvlText w:val="%2)"/>
      <w:lvlJc w:val="left"/>
      <w:pPr>
        <w:tabs>
          <w:tab w:val="num" w:pos="1276"/>
        </w:tabs>
        <w:ind w:left="1276" w:hanging="284"/>
      </w:pPr>
      <w:rPr>
        <w:rFonts w:ascii="Verdana" w:hAnsi="Verdana" w:hint="default"/>
        <w:b w:val="0"/>
        <w:i w:val="0"/>
        <w:color w:val="162049"/>
        <w:sz w:val="18"/>
        <w:u w:val="none"/>
      </w:rPr>
    </w:lvl>
    <w:lvl w:ilvl="2">
      <w:start w:val="1"/>
      <w:numFmt w:val="lowerLetter"/>
      <w:lvlText w:val="%3)"/>
      <w:lvlJc w:val="left"/>
      <w:pPr>
        <w:tabs>
          <w:tab w:val="num" w:pos="1559"/>
        </w:tabs>
        <w:ind w:left="1559" w:hanging="283"/>
      </w:pPr>
      <w:rPr>
        <w:rFonts w:ascii="Verdana" w:hAnsi="Verdana" w:hint="default"/>
        <w:b w:val="0"/>
        <w:i w:val="0"/>
        <w:color w:val="4472C4"/>
        <w:sz w:val="18"/>
        <w:u w:val="none"/>
      </w:rPr>
    </w:lvl>
    <w:lvl w:ilvl="3">
      <w:start w:val="1"/>
      <w:numFmt w:val="lowerRoman"/>
      <w:lvlText w:val="%4"/>
      <w:lvlJc w:val="left"/>
      <w:pPr>
        <w:tabs>
          <w:tab w:val="num" w:pos="1843"/>
        </w:tabs>
        <w:ind w:left="1843" w:hanging="284"/>
      </w:pPr>
      <w:rPr>
        <w:rFonts w:ascii="Verdana" w:hAnsi="Verdana" w:hint="default"/>
        <w:b w:val="0"/>
        <w:i w:val="0"/>
        <w:color w:val="00B0F0"/>
        <w:sz w:val="16"/>
      </w:rPr>
    </w:lvl>
    <w:lvl w:ilvl="4">
      <w:start w:val="1"/>
      <w:numFmt w:val="bullet"/>
      <w:lvlText w:val="○"/>
      <w:lvlJc w:val="left"/>
      <w:pPr>
        <w:tabs>
          <w:tab w:val="num" w:pos="2126"/>
        </w:tabs>
        <w:ind w:left="2126" w:hanging="283"/>
      </w:pPr>
      <w:rPr>
        <w:rFonts w:ascii="Times New Roman" w:hAnsi="Times New Roman" w:cs="Times New Roman" w:hint="default"/>
        <w:color w:val="C00000"/>
        <w:sz w:val="12"/>
      </w:rPr>
    </w:lvl>
    <w:lvl w:ilvl="5">
      <w:start w:val="1"/>
      <w:numFmt w:val="bullet"/>
      <w:lvlText w:val=""/>
      <w:lvlJc w:val="left"/>
      <w:pPr>
        <w:tabs>
          <w:tab w:val="num" w:pos="3686"/>
        </w:tabs>
        <w:ind w:left="3688" w:hanging="286"/>
      </w:pPr>
      <w:rPr>
        <w:rFonts w:ascii="Wingdings" w:hAnsi="Wingdings" w:hint="default"/>
        <w:color w:val="auto"/>
      </w:rPr>
    </w:lvl>
    <w:lvl w:ilvl="6">
      <w:start w:val="1"/>
      <w:numFmt w:val="bullet"/>
      <w:lvlText w:val=""/>
      <w:lvlJc w:val="left"/>
      <w:pPr>
        <w:tabs>
          <w:tab w:val="num" w:pos="3969"/>
        </w:tabs>
        <w:ind w:left="3969" w:hanging="283"/>
      </w:pPr>
      <w:rPr>
        <w:rFonts w:ascii="Symbol" w:hAnsi="Symbol" w:hint="default"/>
        <w:color w:val="auto"/>
      </w:rPr>
    </w:lvl>
    <w:lvl w:ilvl="7">
      <w:start w:val="1"/>
      <w:numFmt w:val="bullet"/>
      <w:lvlText w:val="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tabs>
          <w:tab w:val="num" w:pos="4536"/>
        </w:tabs>
        <w:ind w:left="4536" w:hanging="283"/>
      </w:pPr>
      <w:rPr>
        <w:rFonts w:ascii="Symbol" w:hAnsi="Symbol" w:hint="default"/>
        <w:color w:val="auto"/>
      </w:rPr>
    </w:lvl>
  </w:abstractNum>
  <w:abstractNum w:abstractNumId="12" w15:restartNumberingAfterBreak="0">
    <w:nsid w:val="1CE53797"/>
    <w:multiLevelType w:val="multilevel"/>
    <w:tmpl w:val="993E5A72"/>
    <w:styleLink w:val="StylepucesTW"/>
    <w:lvl w:ilvl="0">
      <w:start w:val="1"/>
      <w:numFmt w:val="bullet"/>
      <w:lvlText w:val=""/>
      <w:lvlJc w:val="left"/>
      <w:pPr>
        <w:ind w:left="1068" w:hanging="360"/>
      </w:pPr>
      <w:rPr>
        <w:rFonts w:ascii="Wingdings 3" w:hAnsi="Wingdings 3" w:hint="default"/>
        <w:color w:val="0097DD"/>
        <w:sz w:val="18"/>
      </w:rPr>
    </w:lvl>
    <w:lvl w:ilvl="1">
      <w:start w:val="1"/>
      <w:numFmt w:val="bullet"/>
      <w:lvlText w:val=""/>
      <w:lvlJc w:val="left"/>
      <w:pPr>
        <w:ind w:left="1776" w:hanging="360"/>
      </w:pPr>
      <w:rPr>
        <w:rFonts w:ascii="Wingdings 3" w:hAnsi="Wingdings 3" w:hint="default"/>
        <w:color w:val="162049"/>
      </w:rPr>
    </w:lvl>
    <w:lvl w:ilvl="2">
      <w:start w:val="1"/>
      <w:numFmt w:val="bullet"/>
      <w:lvlText w:val=""/>
      <w:lvlJc w:val="left"/>
      <w:pPr>
        <w:ind w:left="2484" w:hanging="360"/>
      </w:pPr>
      <w:rPr>
        <w:rFonts w:ascii="Wingdings 3" w:hAnsi="Wingdings 3" w:hint="default"/>
        <w:color w:val="0F6FC6" w:themeColor="accent1"/>
      </w:rPr>
    </w:lvl>
    <w:lvl w:ilvl="3">
      <w:start w:val="1"/>
      <w:numFmt w:val="bullet"/>
      <w:lvlText w:val=""/>
      <w:lvlJc w:val="left"/>
      <w:pPr>
        <w:ind w:left="3192" w:hanging="360"/>
      </w:pPr>
      <w:rPr>
        <w:rFonts w:ascii="Wingdings 3" w:hAnsi="Wingdings 3" w:hint="default"/>
        <w:color w:val="00B0F0"/>
      </w:rPr>
    </w:lvl>
    <w:lvl w:ilvl="4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13" w15:restartNumberingAfterBreak="0">
    <w:nsid w:val="1F5D6968"/>
    <w:multiLevelType w:val="hybridMultilevel"/>
    <w:tmpl w:val="A320B422"/>
    <w:lvl w:ilvl="0" w:tplc="9D8EBE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6677D"/>
    <w:multiLevelType w:val="multilevel"/>
    <w:tmpl w:val="B28AED7C"/>
    <w:numStyleLink w:val="Style1"/>
  </w:abstractNum>
  <w:abstractNum w:abstractNumId="15" w15:restartNumberingAfterBreak="0">
    <w:nsid w:val="20C9086A"/>
    <w:multiLevelType w:val="multilevel"/>
    <w:tmpl w:val="277E8B52"/>
    <w:numStyleLink w:val="StyledelistenumrosTW"/>
  </w:abstractNum>
  <w:abstractNum w:abstractNumId="16" w15:restartNumberingAfterBreak="0">
    <w:nsid w:val="236F0EBE"/>
    <w:multiLevelType w:val="hybridMultilevel"/>
    <w:tmpl w:val="B46C3880"/>
    <w:lvl w:ilvl="0" w:tplc="4B485FE2">
      <w:start w:val="1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48C526C"/>
    <w:multiLevelType w:val="hybridMultilevel"/>
    <w:tmpl w:val="A0C6758C"/>
    <w:lvl w:ilvl="0" w:tplc="F65261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4083D"/>
    <w:multiLevelType w:val="multilevel"/>
    <w:tmpl w:val="B28AED7C"/>
    <w:numStyleLink w:val="Style1"/>
  </w:abstractNum>
  <w:abstractNum w:abstractNumId="19" w15:restartNumberingAfterBreak="0">
    <w:nsid w:val="2C562459"/>
    <w:multiLevelType w:val="multilevel"/>
    <w:tmpl w:val="277E8B52"/>
    <w:numStyleLink w:val="StyledelistenumrosTW"/>
  </w:abstractNum>
  <w:abstractNum w:abstractNumId="20" w15:restartNumberingAfterBreak="0">
    <w:nsid w:val="393F5353"/>
    <w:multiLevelType w:val="multilevel"/>
    <w:tmpl w:val="B28AED7C"/>
    <w:numStyleLink w:val="Style1"/>
  </w:abstractNum>
  <w:abstractNum w:abstractNumId="21" w15:restartNumberingAfterBreak="0">
    <w:nsid w:val="42085E13"/>
    <w:multiLevelType w:val="hybridMultilevel"/>
    <w:tmpl w:val="C8527266"/>
    <w:lvl w:ilvl="0" w:tplc="1362ED72">
      <w:start w:val="1"/>
      <w:numFmt w:val="bullet"/>
      <w:lvlText w:val="-"/>
      <w:lvlJc w:val="left"/>
      <w:pPr>
        <w:ind w:left="1776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2B84F9C"/>
    <w:multiLevelType w:val="multilevel"/>
    <w:tmpl w:val="B28AED7C"/>
    <w:numStyleLink w:val="Style1"/>
  </w:abstractNum>
  <w:abstractNum w:abstractNumId="23" w15:restartNumberingAfterBreak="0">
    <w:nsid w:val="483975B5"/>
    <w:multiLevelType w:val="hybridMultilevel"/>
    <w:tmpl w:val="D5BC0FD8"/>
    <w:lvl w:ilvl="0" w:tplc="42400500">
      <w:start w:val="1"/>
      <w:numFmt w:val="upperLetter"/>
      <w:lvlText w:val="%1."/>
      <w:lvlJc w:val="left"/>
      <w:pPr>
        <w:ind w:left="2138" w:hanging="360"/>
      </w:pPr>
    </w:lvl>
    <w:lvl w:ilvl="1" w:tplc="040C0003" w:tentative="1">
      <w:start w:val="1"/>
      <w:numFmt w:val="lowerLetter"/>
      <w:lvlText w:val="%2."/>
      <w:lvlJc w:val="left"/>
      <w:pPr>
        <w:ind w:left="2858" w:hanging="360"/>
      </w:pPr>
    </w:lvl>
    <w:lvl w:ilvl="2" w:tplc="040C0005" w:tentative="1">
      <w:start w:val="1"/>
      <w:numFmt w:val="lowerRoman"/>
      <w:lvlText w:val="%3."/>
      <w:lvlJc w:val="right"/>
      <w:pPr>
        <w:ind w:left="3578" w:hanging="180"/>
      </w:pPr>
    </w:lvl>
    <w:lvl w:ilvl="3" w:tplc="040C0001" w:tentative="1">
      <w:start w:val="1"/>
      <w:numFmt w:val="decimal"/>
      <w:lvlText w:val="%4."/>
      <w:lvlJc w:val="left"/>
      <w:pPr>
        <w:ind w:left="4298" w:hanging="360"/>
      </w:pPr>
    </w:lvl>
    <w:lvl w:ilvl="4" w:tplc="040C0003" w:tentative="1">
      <w:start w:val="1"/>
      <w:numFmt w:val="lowerLetter"/>
      <w:lvlText w:val="%5."/>
      <w:lvlJc w:val="left"/>
      <w:pPr>
        <w:ind w:left="5018" w:hanging="360"/>
      </w:pPr>
    </w:lvl>
    <w:lvl w:ilvl="5" w:tplc="040C0005" w:tentative="1">
      <w:start w:val="1"/>
      <w:numFmt w:val="lowerRoman"/>
      <w:lvlText w:val="%6."/>
      <w:lvlJc w:val="right"/>
      <w:pPr>
        <w:ind w:left="5738" w:hanging="180"/>
      </w:pPr>
    </w:lvl>
    <w:lvl w:ilvl="6" w:tplc="040C0001" w:tentative="1">
      <w:start w:val="1"/>
      <w:numFmt w:val="decimal"/>
      <w:lvlText w:val="%7."/>
      <w:lvlJc w:val="left"/>
      <w:pPr>
        <w:ind w:left="6458" w:hanging="360"/>
      </w:pPr>
    </w:lvl>
    <w:lvl w:ilvl="7" w:tplc="040C0003" w:tentative="1">
      <w:start w:val="1"/>
      <w:numFmt w:val="lowerLetter"/>
      <w:lvlText w:val="%8."/>
      <w:lvlJc w:val="left"/>
      <w:pPr>
        <w:ind w:left="7178" w:hanging="360"/>
      </w:pPr>
    </w:lvl>
    <w:lvl w:ilvl="8" w:tplc="040C0005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4888519B"/>
    <w:multiLevelType w:val="multilevel"/>
    <w:tmpl w:val="73DAF27E"/>
    <w:lvl w:ilvl="0">
      <w:start w:val="1"/>
      <w:numFmt w:val="decimal"/>
      <w:pStyle w:val="ListNumber"/>
      <w:lvlText w:val="%1."/>
      <w:lvlJc w:val="left"/>
      <w:pPr>
        <w:tabs>
          <w:tab w:val="num" w:pos="992"/>
        </w:tabs>
        <w:ind w:left="992" w:hanging="425"/>
      </w:pPr>
      <w:rPr>
        <w:rFonts w:ascii="Verdana" w:hAnsi="Verdana" w:hint="default"/>
        <w:b/>
        <w:i w:val="0"/>
        <w:color w:val="0097DD"/>
        <w:sz w:val="20"/>
        <w:u w:val="none"/>
      </w:rPr>
    </w:lvl>
    <w:lvl w:ilvl="1">
      <w:start w:val="1"/>
      <w:numFmt w:val="upperLetter"/>
      <w:pStyle w:val="ListNumber2"/>
      <w:lvlText w:val="%2 )"/>
      <w:lvlJc w:val="left"/>
      <w:pPr>
        <w:tabs>
          <w:tab w:val="num" w:pos="1276"/>
        </w:tabs>
        <w:ind w:left="1276" w:hanging="284"/>
      </w:pPr>
      <w:rPr>
        <w:rFonts w:hint="default"/>
        <w:color w:val="162049"/>
        <w:u w:val="none"/>
      </w:rPr>
    </w:lvl>
    <w:lvl w:ilvl="2">
      <w:start w:val="1"/>
      <w:numFmt w:val="lowerLetter"/>
      <w:pStyle w:val="ListNumber3"/>
      <w:lvlText w:val="%3)"/>
      <w:lvlJc w:val="left"/>
      <w:pPr>
        <w:tabs>
          <w:tab w:val="num" w:pos="1559"/>
        </w:tabs>
        <w:ind w:left="1559" w:hanging="283"/>
      </w:pPr>
      <w:rPr>
        <w:rFonts w:hint="default"/>
        <w:color w:val="4472C4"/>
        <w:u w:val="none"/>
      </w:rPr>
    </w:lvl>
    <w:lvl w:ilvl="3">
      <w:start w:val="1"/>
      <w:numFmt w:val="lowerRoman"/>
      <w:pStyle w:val="ListNumber4"/>
      <w:lvlText w:val="%4"/>
      <w:lvlJc w:val="left"/>
      <w:pPr>
        <w:tabs>
          <w:tab w:val="num" w:pos="1843"/>
        </w:tabs>
        <w:ind w:left="1843" w:hanging="284"/>
      </w:pPr>
      <w:rPr>
        <w:rFonts w:hint="default"/>
        <w:color w:val="00B0F0"/>
      </w:rPr>
    </w:lvl>
    <w:lvl w:ilvl="4">
      <w:start w:val="1"/>
      <w:numFmt w:val="bullet"/>
      <w:lvlText w:val="○"/>
      <w:lvlJc w:val="left"/>
      <w:pPr>
        <w:tabs>
          <w:tab w:val="num" w:pos="2126"/>
        </w:tabs>
        <w:ind w:left="2126" w:hanging="283"/>
      </w:pPr>
      <w:rPr>
        <w:rFonts w:ascii="Times New Roman" w:hAnsi="Times New Roman" w:cs="Times New Roman" w:hint="default"/>
        <w:color w:val="C00000"/>
        <w:sz w:val="12"/>
      </w:rPr>
    </w:lvl>
    <w:lvl w:ilvl="5">
      <w:start w:val="1"/>
      <w:numFmt w:val="bullet"/>
      <w:lvlText w:val=""/>
      <w:lvlJc w:val="left"/>
      <w:pPr>
        <w:tabs>
          <w:tab w:val="num" w:pos="3686"/>
        </w:tabs>
        <w:ind w:left="3688" w:hanging="286"/>
      </w:pPr>
      <w:rPr>
        <w:rFonts w:ascii="Wingdings" w:hAnsi="Wingdings" w:hint="default"/>
        <w:color w:val="auto"/>
      </w:rPr>
    </w:lvl>
    <w:lvl w:ilvl="6">
      <w:start w:val="1"/>
      <w:numFmt w:val="bullet"/>
      <w:lvlText w:val=""/>
      <w:lvlJc w:val="left"/>
      <w:pPr>
        <w:tabs>
          <w:tab w:val="num" w:pos="3969"/>
        </w:tabs>
        <w:ind w:left="3969" w:hanging="283"/>
      </w:pPr>
      <w:rPr>
        <w:rFonts w:ascii="Symbol" w:hAnsi="Symbol" w:hint="default"/>
        <w:color w:val="auto"/>
      </w:rPr>
    </w:lvl>
    <w:lvl w:ilvl="7">
      <w:start w:val="1"/>
      <w:numFmt w:val="bullet"/>
      <w:lvlText w:val="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tabs>
          <w:tab w:val="num" w:pos="4536"/>
        </w:tabs>
        <w:ind w:left="4536" w:hanging="283"/>
      </w:pPr>
      <w:rPr>
        <w:rFonts w:ascii="Symbol" w:hAnsi="Symbol" w:hint="default"/>
        <w:color w:val="auto"/>
      </w:rPr>
    </w:lvl>
  </w:abstractNum>
  <w:abstractNum w:abstractNumId="25" w15:restartNumberingAfterBreak="0">
    <w:nsid w:val="4A3C34C8"/>
    <w:multiLevelType w:val="hybridMultilevel"/>
    <w:tmpl w:val="2B94421A"/>
    <w:lvl w:ilvl="0" w:tplc="AB16151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562A8"/>
    <w:multiLevelType w:val="multilevel"/>
    <w:tmpl w:val="A3300984"/>
    <w:lvl w:ilvl="0">
      <w:start w:val="1"/>
      <w:numFmt w:val="decimal"/>
      <w:lvlText w:val="%1."/>
      <w:lvlJc w:val="left"/>
      <w:pPr>
        <w:ind w:left="1894" w:hanging="132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138" w:hanging="10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5331" w:hanging="10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16"/>
        </w:tabs>
        <w:ind w:left="32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76"/>
        </w:tabs>
        <w:ind w:left="35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76"/>
        </w:tabs>
        <w:ind w:left="3576" w:hanging="2160"/>
      </w:pPr>
      <w:rPr>
        <w:rFonts w:hint="default"/>
      </w:rPr>
    </w:lvl>
  </w:abstractNum>
  <w:abstractNum w:abstractNumId="27" w15:restartNumberingAfterBreak="0">
    <w:nsid w:val="4C233185"/>
    <w:multiLevelType w:val="hybridMultilevel"/>
    <w:tmpl w:val="1398FE6C"/>
    <w:lvl w:ilvl="0" w:tplc="E136889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07F38"/>
    <w:multiLevelType w:val="hybridMultilevel"/>
    <w:tmpl w:val="544075E2"/>
    <w:lvl w:ilvl="0" w:tplc="0EEE04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612E1"/>
    <w:multiLevelType w:val="multilevel"/>
    <w:tmpl w:val="43AA6624"/>
    <w:lvl w:ilvl="0">
      <w:start w:val="1"/>
      <w:numFmt w:val="decimal"/>
      <w:pStyle w:val="Grandtitre1"/>
      <w:lvlText w:val="%1"/>
      <w:lvlJc w:val="left"/>
      <w:pPr>
        <w:ind w:left="432" w:hanging="432"/>
      </w:pPr>
    </w:lvl>
    <w:lvl w:ilvl="1">
      <w:start w:val="1"/>
      <w:numFmt w:val="decimal"/>
      <w:pStyle w:val="Grandtitre2"/>
      <w:lvlText w:val="%1.%2"/>
      <w:lvlJc w:val="left"/>
      <w:pPr>
        <w:ind w:left="576" w:hanging="576"/>
      </w:pPr>
    </w:lvl>
    <w:lvl w:ilvl="2">
      <w:start w:val="1"/>
      <w:numFmt w:val="decimal"/>
      <w:pStyle w:val="Grandtitre3"/>
      <w:lvlText w:val="%1.%2.%3"/>
      <w:lvlJc w:val="left"/>
      <w:pPr>
        <w:ind w:left="720" w:hanging="720"/>
      </w:pPr>
    </w:lvl>
    <w:lvl w:ilvl="3">
      <w:start w:val="1"/>
      <w:numFmt w:val="decimal"/>
      <w:pStyle w:val="Grand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E011601"/>
    <w:multiLevelType w:val="singleLevel"/>
    <w:tmpl w:val="D06A21F0"/>
    <w:lvl w:ilvl="0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  <w:color w:val="0097DD"/>
        <w:sz w:val="18"/>
        <w:u w:color="0097DD"/>
      </w:rPr>
    </w:lvl>
  </w:abstractNum>
  <w:abstractNum w:abstractNumId="31" w15:restartNumberingAfterBreak="0">
    <w:nsid w:val="67D939C2"/>
    <w:multiLevelType w:val="multilevel"/>
    <w:tmpl w:val="B28AED7C"/>
    <w:numStyleLink w:val="Style1"/>
  </w:abstractNum>
  <w:abstractNum w:abstractNumId="32" w15:restartNumberingAfterBreak="0">
    <w:nsid w:val="71B34305"/>
    <w:multiLevelType w:val="multilevel"/>
    <w:tmpl w:val="8BCC7B72"/>
    <w:lvl w:ilvl="0">
      <w:start w:val="1"/>
      <w:numFmt w:val="decimal"/>
      <w:lvlText w:val="%1."/>
      <w:lvlJc w:val="left"/>
      <w:pPr>
        <w:tabs>
          <w:tab w:val="num" w:pos="992"/>
        </w:tabs>
        <w:ind w:left="992" w:hanging="425"/>
      </w:pPr>
      <w:rPr>
        <w:rFonts w:hint="default"/>
        <w:b/>
        <w:i w:val="0"/>
        <w:color w:val="C00000"/>
        <w:sz w:val="20"/>
        <w:u w:val="none"/>
      </w:rPr>
    </w:lvl>
    <w:lvl w:ilvl="1">
      <w:start w:val="1"/>
      <w:numFmt w:val="upperLetter"/>
      <w:lvlText w:val="%2 )"/>
      <w:lvlJc w:val="left"/>
      <w:pPr>
        <w:tabs>
          <w:tab w:val="num" w:pos="1276"/>
        </w:tabs>
        <w:ind w:left="1276" w:hanging="284"/>
      </w:pPr>
      <w:rPr>
        <w:rFonts w:hint="default"/>
        <w:color w:val="C00000"/>
        <w:u w:val="none"/>
      </w:rPr>
    </w:lvl>
    <w:lvl w:ilvl="2">
      <w:start w:val="1"/>
      <w:numFmt w:val="lowerLetter"/>
      <w:lvlText w:val="%3)"/>
      <w:lvlJc w:val="left"/>
      <w:pPr>
        <w:tabs>
          <w:tab w:val="num" w:pos="1559"/>
        </w:tabs>
        <w:ind w:left="1559" w:hanging="283"/>
      </w:pPr>
      <w:rPr>
        <w:rFonts w:hint="default"/>
        <w:color w:val="C00000"/>
        <w:u w:val="none"/>
      </w:rPr>
    </w:lvl>
    <w:lvl w:ilvl="3">
      <w:start w:val="1"/>
      <w:numFmt w:val="lowerRoman"/>
      <w:lvlText w:val="%4"/>
      <w:lvlJc w:val="left"/>
      <w:pPr>
        <w:tabs>
          <w:tab w:val="num" w:pos="1843"/>
        </w:tabs>
        <w:ind w:left="1843" w:hanging="284"/>
      </w:pPr>
      <w:rPr>
        <w:rFonts w:hint="default"/>
        <w:color w:val="C00000"/>
      </w:rPr>
    </w:lvl>
    <w:lvl w:ilvl="4">
      <w:start w:val="1"/>
      <w:numFmt w:val="bullet"/>
      <w:lvlText w:val="○"/>
      <w:lvlJc w:val="left"/>
      <w:pPr>
        <w:tabs>
          <w:tab w:val="num" w:pos="2126"/>
        </w:tabs>
        <w:ind w:left="2126" w:hanging="283"/>
      </w:pPr>
      <w:rPr>
        <w:rFonts w:ascii="Times New Roman" w:hAnsi="Times New Roman" w:cs="Times New Roman" w:hint="default"/>
        <w:color w:val="C00000"/>
        <w:sz w:val="12"/>
      </w:rPr>
    </w:lvl>
    <w:lvl w:ilvl="5">
      <w:start w:val="1"/>
      <w:numFmt w:val="bullet"/>
      <w:lvlText w:val=""/>
      <w:lvlJc w:val="left"/>
      <w:pPr>
        <w:tabs>
          <w:tab w:val="num" w:pos="3686"/>
        </w:tabs>
        <w:ind w:left="3688" w:hanging="286"/>
      </w:pPr>
      <w:rPr>
        <w:rFonts w:ascii="Wingdings" w:hAnsi="Wingdings" w:hint="default"/>
        <w:color w:val="auto"/>
      </w:rPr>
    </w:lvl>
    <w:lvl w:ilvl="6">
      <w:start w:val="1"/>
      <w:numFmt w:val="bullet"/>
      <w:lvlText w:val=""/>
      <w:lvlJc w:val="left"/>
      <w:pPr>
        <w:tabs>
          <w:tab w:val="num" w:pos="3969"/>
        </w:tabs>
        <w:ind w:left="3969" w:hanging="283"/>
      </w:pPr>
      <w:rPr>
        <w:rFonts w:ascii="Symbol" w:hAnsi="Symbol" w:hint="default"/>
        <w:color w:val="auto"/>
      </w:rPr>
    </w:lvl>
    <w:lvl w:ilvl="7">
      <w:start w:val="1"/>
      <w:numFmt w:val="bullet"/>
      <w:lvlText w:val="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tabs>
          <w:tab w:val="num" w:pos="4536"/>
        </w:tabs>
        <w:ind w:left="4536" w:hanging="283"/>
      </w:pPr>
      <w:rPr>
        <w:rFonts w:ascii="Symbol" w:hAnsi="Symbol" w:hint="default"/>
        <w:color w:val="auto"/>
      </w:rPr>
    </w:lvl>
  </w:abstractNum>
  <w:abstractNum w:abstractNumId="33" w15:restartNumberingAfterBreak="0">
    <w:nsid w:val="7A777BC1"/>
    <w:multiLevelType w:val="hybridMultilevel"/>
    <w:tmpl w:val="BC882F70"/>
    <w:lvl w:ilvl="0" w:tplc="A3FEE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41EBD"/>
    <w:multiLevelType w:val="multilevel"/>
    <w:tmpl w:val="B28AED7C"/>
    <w:numStyleLink w:val="Style1"/>
  </w:abstractNum>
  <w:num w:numId="1" w16cid:durableId="493497238">
    <w:abstractNumId w:val="12"/>
  </w:num>
  <w:num w:numId="2" w16cid:durableId="1483809254">
    <w:abstractNumId w:val="26"/>
  </w:num>
  <w:num w:numId="3" w16cid:durableId="1156721091">
    <w:abstractNumId w:val="2"/>
  </w:num>
  <w:num w:numId="4" w16cid:durableId="1584296642">
    <w:abstractNumId w:val="1"/>
  </w:num>
  <w:num w:numId="5" w16cid:durableId="449402702">
    <w:abstractNumId w:val="0"/>
  </w:num>
  <w:num w:numId="6" w16cid:durableId="789010919">
    <w:abstractNumId w:val="30"/>
  </w:num>
  <w:num w:numId="7" w16cid:durableId="1637492889">
    <w:abstractNumId w:val="11"/>
  </w:num>
  <w:num w:numId="8" w16cid:durableId="553781805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1133"/>
          </w:tabs>
          <w:ind w:left="1133" w:hanging="425"/>
        </w:pPr>
        <w:rPr>
          <w:rFonts w:hint="default"/>
          <w:b/>
          <w:i w:val="0"/>
          <w:color w:val="0097DD"/>
          <w:sz w:val="20"/>
          <w:u w:val="none"/>
        </w:rPr>
      </w:lvl>
    </w:lvlOverride>
    <w:lvlOverride w:ilvl="1">
      <w:lvl w:ilvl="1">
        <w:start w:val="1"/>
        <w:numFmt w:val="upperLetter"/>
        <w:lvlText w:val="%2 )"/>
        <w:lvlJc w:val="left"/>
        <w:pPr>
          <w:tabs>
            <w:tab w:val="num" w:pos="1417"/>
          </w:tabs>
          <w:ind w:left="1417" w:hanging="284"/>
        </w:pPr>
        <w:rPr>
          <w:rFonts w:hint="default"/>
          <w:color w:val="162049"/>
          <w:u w:val="none"/>
        </w:rPr>
      </w:lvl>
    </w:lvlOverride>
    <w:lvlOverride w:ilvl="2">
      <w:lvl w:ilvl="2">
        <w:start w:val="1"/>
        <w:numFmt w:val="lowerLetter"/>
        <w:lvlText w:val="%3)"/>
        <w:lvlJc w:val="left"/>
        <w:pPr>
          <w:tabs>
            <w:tab w:val="num" w:pos="1700"/>
          </w:tabs>
          <w:ind w:left="1700" w:hanging="283"/>
        </w:pPr>
        <w:rPr>
          <w:rFonts w:hint="default"/>
          <w:color w:val="4472C4"/>
          <w:u w:val="none"/>
        </w:rPr>
      </w:lvl>
    </w:lvlOverride>
    <w:lvlOverride w:ilvl="3">
      <w:lvl w:ilvl="3">
        <w:start w:val="1"/>
        <w:numFmt w:val="lowerRoman"/>
        <w:lvlText w:val="%4"/>
        <w:lvlJc w:val="left"/>
        <w:pPr>
          <w:tabs>
            <w:tab w:val="num" w:pos="1984"/>
          </w:tabs>
          <w:ind w:left="1984" w:hanging="284"/>
        </w:pPr>
        <w:rPr>
          <w:rFonts w:hint="default"/>
          <w:color w:val="00B0F0"/>
        </w:rPr>
      </w:lvl>
    </w:lvlOverride>
    <w:lvlOverride w:ilvl="4">
      <w:lvl w:ilvl="4">
        <w:start w:val="1"/>
        <w:numFmt w:val="bullet"/>
        <w:lvlText w:val="○"/>
        <w:lvlJc w:val="left"/>
        <w:pPr>
          <w:tabs>
            <w:tab w:val="num" w:pos="2267"/>
          </w:tabs>
          <w:ind w:left="2267" w:hanging="283"/>
        </w:pPr>
        <w:rPr>
          <w:rFonts w:ascii="Times New Roman" w:hAnsi="Times New Roman" w:cs="Times New Roman" w:hint="default"/>
          <w:color w:val="C00000"/>
          <w:sz w:val="12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3827"/>
          </w:tabs>
          <w:ind w:left="3829" w:hanging="286"/>
        </w:pPr>
        <w:rPr>
          <w:rFonts w:ascii="Wingdings" w:hAnsi="Wingdings" w:hint="default"/>
          <w:color w:val="auto"/>
        </w:rPr>
      </w:lvl>
    </w:lvlOverride>
    <w:lvlOverride w:ilvl="6">
      <w:lvl w:ilvl="6">
        <w:start w:val="1"/>
        <w:numFmt w:val="bullet"/>
        <w:lvlText w:val=""/>
        <w:lvlJc w:val="left"/>
        <w:pPr>
          <w:tabs>
            <w:tab w:val="num" w:pos="4110"/>
          </w:tabs>
          <w:ind w:left="4110" w:hanging="283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"/>
        <w:lvlJc w:val="left"/>
        <w:pPr>
          <w:tabs>
            <w:tab w:val="num" w:pos="4394"/>
          </w:tabs>
          <w:ind w:left="4394" w:hanging="284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"/>
        <w:lvlJc w:val="left"/>
        <w:pPr>
          <w:tabs>
            <w:tab w:val="num" w:pos="4677"/>
          </w:tabs>
          <w:ind w:left="4677" w:hanging="283"/>
        </w:pPr>
        <w:rPr>
          <w:rFonts w:ascii="Symbol" w:hAnsi="Symbol" w:hint="default"/>
          <w:color w:val="auto"/>
        </w:rPr>
      </w:lvl>
    </w:lvlOverride>
  </w:num>
  <w:num w:numId="9" w16cid:durableId="2069959098">
    <w:abstractNumId w:val="33"/>
  </w:num>
  <w:num w:numId="10" w16cid:durableId="10645250">
    <w:abstractNumId w:val="25"/>
  </w:num>
  <w:num w:numId="11" w16cid:durableId="1731997068">
    <w:abstractNumId w:val="32"/>
    <w:lvlOverride w:ilvl="0">
      <w:lvl w:ilvl="0">
        <w:start w:val="1"/>
        <w:numFmt w:val="decimal"/>
        <w:lvlText w:val="%1."/>
        <w:lvlJc w:val="left"/>
        <w:pPr>
          <w:tabs>
            <w:tab w:val="num" w:pos="992"/>
          </w:tabs>
          <w:ind w:left="992" w:hanging="425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upperLetter"/>
        <w:lvlText w:val="%2 )"/>
        <w:lvlJc w:val="left"/>
        <w:pPr>
          <w:tabs>
            <w:tab w:val="num" w:pos="1276"/>
          </w:tabs>
          <w:ind w:left="1276" w:hanging="284"/>
        </w:pPr>
        <w:rPr>
          <w:rFonts w:hint="default"/>
          <w:color w:val="162049"/>
          <w:u w:val="none"/>
        </w:rPr>
      </w:lvl>
    </w:lvlOverride>
    <w:lvlOverride w:ilvl="2">
      <w:lvl w:ilvl="2">
        <w:start w:val="1"/>
        <w:numFmt w:val="lowerLetter"/>
        <w:lvlText w:val="%3)"/>
        <w:lvlJc w:val="left"/>
        <w:pPr>
          <w:tabs>
            <w:tab w:val="num" w:pos="1559"/>
          </w:tabs>
          <w:ind w:left="1559" w:hanging="283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6FC6" w:themeColor="accent1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Roman"/>
        <w:lvlText w:val="%4"/>
        <w:lvlJc w:val="left"/>
        <w:pPr>
          <w:tabs>
            <w:tab w:val="num" w:pos="1843"/>
          </w:tabs>
          <w:ind w:left="1843" w:hanging="284"/>
        </w:pPr>
        <w:rPr>
          <w:rFonts w:hint="default"/>
          <w:color w:val="0097DD"/>
          <w:sz w:val="16"/>
        </w:rPr>
      </w:lvl>
    </w:lvlOverride>
    <w:lvlOverride w:ilvl="4">
      <w:lvl w:ilvl="4">
        <w:start w:val="1"/>
        <w:numFmt w:val="bullet"/>
        <w:lvlText w:val="○"/>
        <w:lvlJc w:val="left"/>
        <w:pPr>
          <w:tabs>
            <w:tab w:val="num" w:pos="2126"/>
          </w:tabs>
          <w:ind w:left="2126" w:hanging="283"/>
        </w:pPr>
        <w:rPr>
          <w:rFonts w:ascii="Times New Roman" w:hAnsi="Times New Roman" w:cs="Times New Roman" w:hint="default"/>
          <w:color w:val="C00000"/>
          <w:sz w:val="16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3686"/>
          </w:tabs>
          <w:ind w:left="3688" w:hanging="286"/>
        </w:pPr>
        <w:rPr>
          <w:rFonts w:ascii="Wingdings" w:hAnsi="Wingdings" w:hint="default"/>
          <w:color w:val="auto"/>
        </w:rPr>
      </w:lvl>
    </w:lvlOverride>
    <w:lvlOverride w:ilvl="6">
      <w:lvl w:ilvl="6">
        <w:start w:val="1"/>
        <w:numFmt w:val="bullet"/>
        <w:lvlText w:val=""/>
        <w:lvlJc w:val="left"/>
        <w:pPr>
          <w:tabs>
            <w:tab w:val="num" w:pos="3969"/>
          </w:tabs>
          <w:ind w:left="3969" w:hanging="283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"/>
        <w:lvlJc w:val="left"/>
        <w:pPr>
          <w:tabs>
            <w:tab w:val="num" w:pos="4253"/>
          </w:tabs>
          <w:ind w:left="4253" w:hanging="284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"/>
        <w:lvlJc w:val="left"/>
        <w:pPr>
          <w:tabs>
            <w:tab w:val="num" w:pos="4536"/>
          </w:tabs>
          <w:ind w:left="4536" w:hanging="283"/>
        </w:pPr>
        <w:rPr>
          <w:rFonts w:ascii="Symbol" w:hAnsi="Symbol" w:hint="default"/>
          <w:color w:val="auto"/>
        </w:rPr>
      </w:lvl>
    </w:lvlOverride>
  </w:num>
  <w:num w:numId="12" w16cid:durableId="1674650655">
    <w:abstractNumId w:val="23"/>
  </w:num>
  <w:num w:numId="13" w16cid:durableId="1759256537">
    <w:abstractNumId w:val="4"/>
  </w:num>
  <w:num w:numId="14" w16cid:durableId="891385808">
    <w:abstractNumId w:val="3"/>
    <w:lvlOverride w:ilvl="3">
      <w:lvl w:ilvl="3">
        <w:start w:val="1"/>
        <w:numFmt w:val="bullet"/>
        <w:pStyle w:val="ListBullet4"/>
        <w:lvlText w:val=""/>
        <w:lvlJc w:val="left"/>
        <w:pPr>
          <w:ind w:left="2484" w:hanging="360"/>
        </w:pPr>
        <w:rPr>
          <w:rFonts w:ascii="Wingdings" w:hAnsi="Wingdings" w:hint="default"/>
          <w:color w:val="0097DD"/>
        </w:rPr>
      </w:lvl>
    </w:lvlOverride>
  </w:num>
  <w:num w:numId="15" w16cid:durableId="1243295649">
    <w:abstractNumId w:val="10"/>
  </w:num>
  <w:num w:numId="16" w16cid:durableId="2020934999">
    <w:abstractNumId w:val="18"/>
  </w:num>
  <w:num w:numId="17" w16cid:durableId="9575649">
    <w:abstractNumId w:val="20"/>
  </w:num>
  <w:num w:numId="18" w16cid:durableId="1906136242">
    <w:abstractNumId w:val="34"/>
  </w:num>
  <w:num w:numId="19" w16cid:durableId="1397243562">
    <w:abstractNumId w:val="31"/>
  </w:num>
  <w:num w:numId="20" w16cid:durableId="1211652371">
    <w:abstractNumId w:val="9"/>
  </w:num>
  <w:num w:numId="21" w16cid:durableId="1989821657">
    <w:abstractNumId w:val="27"/>
  </w:num>
  <w:num w:numId="22" w16cid:durableId="205071689">
    <w:abstractNumId w:val="17"/>
  </w:num>
  <w:num w:numId="23" w16cid:durableId="363605753">
    <w:abstractNumId w:val="13"/>
  </w:num>
  <w:num w:numId="24" w16cid:durableId="46496851">
    <w:abstractNumId w:val="29"/>
  </w:num>
  <w:num w:numId="25" w16cid:durableId="1920020415">
    <w:abstractNumId w:val="6"/>
  </w:num>
  <w:num w:numId="26" w16cid:durableId="284430111">
    <w:abstractNumId w:val="8"/>
  </w:num>
  <w:num w:numId="27" w16cid:durableId="1759790233">
    <w:abstractNumId w:val="7"/>
  </w:num>
  <w:num w:numId="28" w16cid:durableId="961113032">
    <w:abstractNumId w:val="24"/>
  </w:num>
  <w:num w:numId="29" w16cid:durableId="2981492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86999872">
    <w:abstractNumId w:val="19"/>
  </w:num>
  <w:num w:numId="31" w16cid:durableId="1724669256">
    <w:abstractNumId w:val="22"/>
  </w:num>
  <w:num w:numId="32" w16cid:durableId="579486217">
    <w:abstractNumId w:val="14"/>
  </w:num>
  <w:num w:numId="33" w16cid:durableId="610287179">
    <w:abstractNumId w:val="15"/>
  </w:num>
  <w:num w:numId="34" w16cid:durableId="1006516430">
    <w:abstractNumId w:val="28"/>
  </w:num>
  <w:num w:numId="35" w16cid:durableId="844710515">
    <w:abstractNumId w:val="21"/>
  </w:num>
  <w:num w:numId="36" w16cid:durableId="14863588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692"/>
    <w:rsid w:val="00001612"/>
    <w:rsid w:val="00004CAF"/>
    <w:rsid w:val="00025846"/>
    <w:rsid w:val="00045EA7"/>
    <w:rsid w:val="00071A99"/>
    <w:rsid w:val="000726C2"/>
    <w:rsid w:val="00075760"/>
    <w:rsid w:val="00084450"/>
    <w:rsid w:val="00090535"/>
    <w:rsid w:val="000926B8"/>
    <w:rsid w:val="00092CEF"/>
    <w:rsid w:val="000A2D69"/>
    <w:rsid w:val="000B28BE"/>
    <w:rsid w:val="000D519A"/>
    <w:rsid w:val="000E78F8"/>
    <w:rsid w:val="00117701"/>
    <w:rsid w:val="00131775"/>
    <w:rsid w:val="00133501"/>
    <w:rsid w:val="001460A6"/>
    <w:rsid w:val="00147541"/>
    <w:rsid w:val="00155066"/>
    <w:rsid w:val="001713DF"/>
    <w:rsid w:val="00173C59"/>
    <w:rsid w:val="0018693C"/>
    <w:rsid w:val="00192C9A"/>
    <w:rsid w:val="001A0E4B"/>
    <w:rsid w:val="0020055A"/>
    <w:rsid w:val="00201F05"/>
    <w:rsid w:val="0020324A"/>
    <w:rsid w:val="002068FD"/>
    <w:rsid w:val="00220212"/>
    <w:rsid w:val="00232B3B"/>
    <w:rsid w:val="00240C60"/>
    <w:rsid w:val="002425F6"/>
    <w:rsid w:val="00247224"/>
    <w:rsid w:val="00256850"/>
    <w:rsid w:val="00260176"/>
    <w:rsid w:val="0026521F"/>
    <w:rsid w:val="00270439"/>
    <w:rsid w:val="0028511B"/>
    <w:rsid w:val="002C7E21"/>
    <w:rsid w:val="002D5047"/>
    <w:rsid w:val="002D78A3"/>
    <w:rsid w:val="002E0594"/>
    <w:rsid w:val="002F6693"/>
    <w:rsid w:val="0030200F"/>
    <w:rsid w:val="00304753"/>
    <w:rsid w:val="00330FBB"/>
    <w:rsid w:val="00343313"/>
    <w:rsid w:val="00343692"/>
    <w:rsid w:val="00363B20"/>
    <w:rsid w:val="003703AA"/>
    <w:rsid w:val="00372D8C"/>
    <w:rsid w:val="003768EE"/>
    <w:rsid w:val="0038436F"/>
    <w:rsid w:val="00384A93"/>
    <w:rsid w:val="003B0BB6"/>
    <w:rsid w:val="003D09A8"/>
    <w:rsid w:val="003D15CA"/>
    <w:rsid w:val="003F0914"/>
    <w:rsid w:val="003F12A5"/>
    <w:rsid w:val="0040501C"/>
    <w:rsid w:val="0042552A"/>
    <w:rsid w:val="004259E9"/>
    <w:rsid w:val="0043331C"/>
    <w:rsid w:val="00435ACD"/>
    <w:rsid w:val="00452438"/>
    <w:rsid w:val="00472077"/>
    <w:rsid w:val="00476EEE"/>
    <w:rsid w:val="004827B9"/>
    <w:rsid w:val="00493CA0"/>
    <w:rsid w:val="004A2F83"/>
    <w:rsid w:val="004B164F"/>
    <w:rsid w:val="004B6158"/>
    <w:rsid w:val="004D470B"/>
    <w:rsid w:val="004D65C6"/>
    <w:rsid w:val="004D7B30"/>
    <w:rsid w:val="004F0285"/>
    <w:rsid w:val="004F7FA1"/>
    <w:rsid w:val="00512EAE"/>
    <w:rsid w:val="00516CF8"/>
    <w:rsid w:val="00527E35"/>
    <w:rsid w:val="00527F47"/>
    <w:rsid w:val="00551547"/>
    <w:rsid w:val="005644CE"/>
    <w:rsid w:val="005747B4"/>
    <w:rsid w:val="0058756B"/>
    <w:rsid w:val="005911EB"/>
    <w:rsid w:val="005A3D3C"/>
    <w:rsid w:val="005A61BF"/>
    <w:rsid w:val="005B1AF8"/>
    <w:rsid w:val="005E2144"/>
    <w:rsid w:val="005E5365"/>
    <w:rsid w:val="005F080A"/>
    <w:rsid w:val="005F6645"/>
    <w:rsid w:val="006149F7"/>
    <w:rsid w:val="006219A1"/>
    <w:rsid w:val="006356FA"/>
    <w:rsid w:val="00652E94"/>
    <w:rsid w:val="00654E24"/>
    <w:rsid w:val="006551F7"/>
    <w:rsid w:val="00671C01"/>
    <w:rsid w:val="00692B70"/>
    <w:rsid w:val="00693617"/>
    <w:rsid w:val="006B0D23"/>
    <w:rsid w:val="006B1818"/>
    <w:rsid w:val="006B3D6D"/>
    <w:rsid w:val="006C5977"/>
    <w:rsid w:val="006D12CB"/>
    <w:rsid w:val="006D3E29"/>
    <w:rsid w:val="006D4371"/>
    <w:rsid w:val="006D4A87"/>
    <w:rsid w:val="006D634C"/>
    <w:rsid w:val="006F6039"/>
    <w:rsid w:val="00730CDF"/>
    <w:rsid w:val="00733035"/>
    <w:rsid w:val="00737884"/>
    <w:rsid w:val="00741048"/>
    <w:rsid w:val="00747625"/>
    <w:rsid w:val="00751118"/>
    <w:rsid w:val="00755B61"/>
    <w:rsid w:val="00773B2C"/>
    <w:rsid w:val="00791EE3"/>
    <w:rsid w:val="007A1AF6"/>
    <w:rsid w:val="007A2BC4"/>
    <w:rsid w:val="007B12A7"/>
    <w:rsid w:val="007B3E64"/>
    <w:rsid w:val="007B5B7D"/>
    <w:rsid w:val="007C4019"/>
    <w:rsid w:val="007D49D0"/>
    <w:rsid w:val="007E1BF8"/>
    <w:rsid w:val="007E7301"/>
    <w:rsid w:val="007E7641"/>
    <w:rsid w:val="00803F53"/>
    <w:rsid w:val="008138C2"/>
    <w:rsid w:val="00816EBC"/>
    <w:rsid w:val="00821646"/>
    <w:rsid w:val="0082287C"/>
    <w:rsid w:val="008262E7"/>
    <w:rsid w:val="008337BC"/>
    <w:rsid w:val="00892AD8"/>
    <w:rsid w:val="008C29F5"/>
    <w:rsid w:val="008E089A"/>
    <w:rsid w:val="00903158"/>
    <w:rsid w:val="00903A9C"/>
    <w:rsid w:val="00917B84"/>
    <w:rsid w:val="00921D72"/>
    <w:rsid w:val="009231CB"/>
    <w:rsid w:val="00930BDF"/>
    <w:rsid w:val="00952551"/>
    <w:rsid w:val="00960978"/>
    <w:rsid w:val="00971C5A"/>
    <w:rsid w:val="00977A87"/>
    <w:rsid w:val="009A2DF1"/>
    <w:rsid w:val="009A73CB"/>
    <w:rsid w:val="009D2FA9"/>
    <w:rsid w:val="009E3B6E"/>
    <w:rsid w:val="009E5EC0"/>
    <w:rsid w:val="009E6AE3"/>
    <w:rsid w:val="009F1552"/>
    <w:rsid w:val="00A04E7B"/>
    <w:rsid w:val="00A15549"/>
    <w:rsid w:val="00A2235A"/>
    <w:rsid w:val="00A22409"/>
    <w:rsid w:val="00A41F17"/>
    <w:rsid w:val="00A43E48"/>
    <w:rsid w:val="00A44B7E"/>
    <w:rsid w:val="00A553B3"/>
    <w:rsid w:val="00A56912"/>
    <w:rsid w:val="00A83150"/>
    <w:rsid w:val="00A84A23"/>
    <w:rsid w:val="00AA15E7"/>
    <w:rsid w:val="00AA42B6"/>
    <w:rsid w:val="00AB3460"/>
    <w:rsid w:val="00AF2281"/>
    <w:rsid w:val="00B23231"/>
    <w:rsid w:val="00B46290"/>
    <w:rsid w:val="00B551BC"/>
    <w:rsid w:val="00B555D0"/>
    <w:rsid w:val="00B62735"/>
    <w:rsid w:val="00B8092A"/>
    <w:rsid w:val="00BA5F01"/>
    <w:rsid w:val="00BB724A"/>
    <w:rsid w:val="00BD041D"/>
    <w:rsid w:val="00BD04DF"/>
    <w:rsid w:val="00BD1410"/>
    <w:rsid w:val="00BD715B"/>
    <w:rsid w:val="00BF3FEC"/>
    <w:rsid w:val="00BF662C"/>
    <w:rsid w:val="00C20482"/>
    <w:rsid w:val="00C221D5"/>
    <w:rsid w:val="00C27D60"/>
    <w:rsid w:val="00C308FE"/>
    <w:rsid w:val="00C5614E"/>
    <w:rsid w:val="00C5705E"/>
    <w:rsid w:val="00C576CF"/>
    <w:rsid w:val="00C64AE5"/>
    <w:rsid w:val="00C77027"/>
    <w:rsid w:val="00C9102B"/>
    <w:rsid w:val="00C95906"/>
    <w:rsid w:val="00C95D21"/>
    <w:rsid w:val="00CA3405"/>
    <w:rsid w:val="00CA565C"/>
    <w:rsid w:val="00CA6521"/>
    <w:rsid w:val="00CA6DDD"/>
    <w:rsid w:val="00CB4640"/>
    <w:rsid w:val="00CF3D1D"/>
    <w:rsid w:val="00CF6AE5"/>
    <w:rsid w:val="00D140CF"/>
    <w:rsid w:val="00D310F8"/>
    <w:rsid w:val="00DB147D"/>
    <w:rsid w:val="00DB4E04"/>
    <w:rsid w:val="00DC2C66"/>
    <w:rsid w:val="00DD56C8"/>
    <w:rsid w:val="00DE2022"/>
    <w:rsid w:val="00DE5294"/>
    <w:rsid w:val="00DE54DE"/>
    <w:rsid w:val="00DE5534"/>
    <w:rsid w:val="00DE607D"/>
    <w:rsid w:val="00DE7CCE"/>
    <w:rsid w:val="00DF60CF"/>
    <w:rsid w:val="00E0710E"/>
    <w:rsid w:val="00E13600"/>
    <w:rsid w:val="00E44797"/>
    <w:rsid w:val="00E53983"/>
    <w:rsid w:val="00E54E9A"/>
    <w:rsid w:val="00E64984"/>
    <w:rsid w:val="00E711A6"/>
    <w:rsid w:val="00E926D2"/>
    <w:rsid w:val="00E934BE"/>
    <w:rsid w:val="00E94892"/>
    <w:rsid w:val="00EA5575"/>
    <w:rsid w:val="00EA6267"/>
    <w:rsid w:val="00EA6AAD"/>
    <w:rsid w:val="00EB2860"/>
    <w:rsid w:val="00EB7F90"/>
    <w:rsid w:val="00EC3306"/>
    <w:rsid w:val="00EC368C"/>
    <w:rsid w:val="00ED288B"/>
    <w:rsid w:val="00EE504D"/>
    <w:rsid w:val="00EF449C"/>
    <w:rsid w:val="00F001C7"/>
    <w:rsid w:val="00F01F16"/>
    <w:rsid w:val="00F0602C"/>
    <w:rsid w:val="00F06FD9"/>
    <w:rsid w:val="00F109E3"/>
    <w:rsid w:val="00F30C59"/>
    <w:rsid w:val="00F51226"/>
    <w:rsid w:val="00F535DD"/>
    <w:rsid w:val="00F574E5"/>
    <w:rsid w:val="00F63FB0"/>
    <w:rsid w:val="00F64122"/>
    <w:rsid w:val="00F72859"/>
    <w:rsid w:val="00F754DC"/>
    <w:rsid w:val="00F86579"/>
    <w:rsid w:val="00FA20AE"/>
    <w:rsid w:val="00FC3F3F"/>
    <w:rsid w:val="00FC5D71"/>
    <w:rsid w:val="00FD3DCC"/>
    <w:rsid w:val="00FF199E"/>
    <w:rsid w:val="1630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50D6E3"/>
  <w15:chartTrackingRefBased/>
  <w15:docId w15:val="{833F8752-E79A-4678-97AA-E48CC4E9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850"/>
    <w:pPr>
      <w:spacing w:after="0" w:line="276" w:lineRule="auto"/>
    </w:pPr>
    <w:rPr>
      <w:rFonts w:ascii="Verdana" w:hAnsi="Verdana"/>
      <w:sz w:val="20"/>
      <w:lang w:val="en-US"/>
    </w:rPr>
  </w:style>
  <w:style w:type="paragraph" w:styleId="Heading1">
    <w:name w:val="heading 1"/>
    <w:aliases w:val="Teamwork1"/>
    <w:basedOn w:val="Grandtitre1"/>
    <w:next w:val="Normal"/>
    <w:link w:val="Heading1Char"/>
    <w:qFormat/>
    <w:rsid w:val="003F0914"/>
    <w:pPr>
      <w:outlineLvl w:val="0"/>
    </w:pPr>
  </w:style>
  <w:style w:type="paragraph" w:styleId="Heading2">
    <w:name w:val="heading 2"/>
    <w:aliases w:val="Teamwork2"/>
    <w:basedOn w:val="Grandtitre2"/>
    <w:next w:val="Normal"/>
    <w:link w:val="Heading2Char"/>
    <w:qFormat/>
    <w:rsid w:val="003F0914"/>
    <w:pPr>
      <w:outlineLvl w:val="1"/>
    </w:pPr>
  </w:style>
  <w:style w:type="paragraph" w:styleId="Heading3">
    <w:name w:val="heading 3"/>
    <w:aliases w:val="Teamwork3"/>
    <w:basedOn w:val="Grandtitre3"/>
    <w:next w:val="Normal"/>
    <w:link w:val="Heading3Char"/>
    <w:qFormat/>
    <w:rsid w:val="003F0914"/>
    <w:pPr>
      <w:outlineLvl w:val="2"/>
    </w:pPr>
  </w:style>
  <w:style w:type="paragraph" w:styleId="Heading4">
    <w:name w:val="heading 4"/>
    <w:aliases w:val="Teamwork4"/>
    <w:basedOn w:val="Grandtitre4"/>
    <w:next w:val="Normal"/>
    <w:link w:val="Heading4Char"/>
    <w:qFormat/>
    <w:rsid w:val="003F091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rsid w:val="005875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rsid w:val="005875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8756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875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8756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amwork1 Char"/>
    <w:basedOn w:val="DefaultParagraphFont"/>
    <w:link w:val="Heading1"/>
    <w:rsid w:val="006D4A87"/>
    <w:rPr>
      <w:rFonts w:ascii="Verdana" w:hAnsi="Verdana"/>
      <w:b/>
      <w:color w:val="FFFFFF" w:themeColor="background1"/>
      <w:sz w:val="30"/>
      <w:shd w:val="clear" w:color="auto" w:fill="0097DD"/>
    </w:rPr>
  </w:style>
  <w:style w:type="character" w:customStyle="1" w:styleId="Heading2Char">
    <w:name w:val="Heading 2 Char"/>
    <w:aliases w:val="Teamwork2 Char"/>
    <w:basedOn w:val="DefaultParagraphFont"/>
    <w:link w:val="Heading2"/>
    <w:rsid w:val="006D4A87"/>
    <w:rPr>
      <w:rFonts w:ascii="Verdana" w:hAnsi="Verdana"/>
      <w:b/>
      <w:color w:val="0097DD"/>
      <w:sz w:val="28"/>
    </w:rPr>
  </w:style>
  <w:style w:type="character" w:customStyle="1" w:styleId="Heading3Char">
    <w:name w:val="Heading 3 Char"/>
    <w:aliases w:val="Teamwork3 Char"/>
    <w:basedOn w:val="DefaultParagraphFont"/>
    <w:link w:val="Heading3"/>
    <w:rsid w:val="006D4A87"/>
    <w:rPr>
      <w:rFonts w:ascii="Verdana" w:hAnsi="Verdana"/>
      <w:b/>
      <w:color w:val="2F5496"/>
      <w:sz w:val="24"/>
    </w:rPr>
  </w:style>
  <w:style w:type="character" w:customStyle="1" w:styleId="Heading4Char">
    <w:name w:val="Heading 4 Char"/>
    <w:aliases w:val="Teamwork4 Char"/>
    <w:basedOn w:val="DefaultParagraphFont"/>
    <w:link w:val="Heading4"/>
    <w:rsid w:val="006D4A87"/>
    <w:rPr>
      <w:rFonts w:ascii="Verdana" w:hAnsi="Verdana"/>
      <w:b/>
      <w:color w:val="1DC4FF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7B5B7D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56B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56B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56B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56B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aliases w:val="Légende TW"/>
    <w:basedOn w:val="Normal"/>
    <w:next w:val="Normal"/>
    <w:qFormat/>
    <w:rsid w:val="00C64AE5"/>
    <w:pPr>
      <w:jc w:val="center"/>
    </w:pPr>
    <w:rPr>
      <w:bCs/>
      <w:i/>
      <w:color w:val="7F7F7F" w:themeColor="text1" w:themeTint="80"/>
      <w:sz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6D4A87"/>
    <w:pPr>
      <w:spacing w:before="360" w:after="120"/>
      <w:jc w:val="center"/>
    </w:pPr>
    <w:rPr>
      <w:noProof/>
      <w:color w:val="162049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"/>
    <w:rsid w:val="006D4A87"/>
    <w:rPr>
      <w:rFonts w:ascii="Verdana" w:hAnsi="Verdana"/>
      <w:noProof/>
      <w:color w:val="162049"/>
      <w:sz w:val="30"/>
      <w:szCs w:val="30"/>
      <w:lang w:val="en-US"/>
    </w:rPr>
  </w:style>
  <w:style w:type="character" w:styleId="Strong">
    <w:name w:val="Strong"/>
    <w:basedOn w:val="DefaultParagraphFont"/>
    <w:uiPriority w:val="22"/>
    <w:semiHidden/>
    <w:qFormat/>
    <w:rsid w:val="0058756B"/>
    <w:rPr>
      <w:b/>
      <w:bCs/>
    </w:rPr>
  </w:style>
  <w:style w:type="paragraph" w:customStyle="1" w:styleId="PointimportantTW">
    <w:name w:val="Point important TW"/>
    <w:basedOn w:val="Normal"/>
    <w:qFormat/>
    <w:rsid w:val="004B6158"/>
    <w:pPr>
      <w:pBdr>
        <w:left w:val="single" w:sz="12" w:space="4" w:color="FF0000"/>
      </w:pBdr>
      <w:ind w:left="708"/>
    </w:pPr>
    <w:rPr>
      <w:color w:val="FF0000"/>
    </w:rPr>
  </w:style>
  <w:style w:type="paragraph" w:styleId="NoSpacing">
    <w:name w:val="No Spacing"/>
    <w:uiPriority w:val="1"/>
    <w:semiHidden/>
    <w:qFormat/>
    <w:rsid w:val="0058756B"/>
    <w:pPr>
      <w:spacing w:after="0" w:line="240" w:lineRule="auto"/>
    </w:pPr>
  </w:style>
  <w:style w:type="paragraph" w:styleId="Quote">
    <w:name w:val="Quote"/>
    <w:aliases w:val="Citation TW"/>
    <w:basedOn w:val="Normal"/>
    <w:next w:val="Normal"/>
    <w:link w:val="QuoteChar"/>
    <w:qFormat/>
    <w:rsid w:val="00C64AE5"/>
    <w:pPr>
      <w:pBdr>
        <w:top w:val="single" w:sz="8" w:space="9" w:color="5B9BD5"/>
        <w:bottom w:val="single" w:sz="8" w:space="9" w:color="5B9BD5"/>
      </w:pBdr>
      <w:jc w:val="center"/>
    </w:pPr>
    <w:rPr>
      <w:i/>
      <w:color w:val="5B9BD5"/>
    </w:rPr>
  </w:style>
  <w:style w:type="character" w:customStyle="1" w:styleId="QuoteChar">
    <w:name w:val="Quote Char"/>
    <w:aliases w:val="Citation TW Char"/>
    <w:basedOn w:val="DefaultParagraphFont"/>
    <w:link w:val="Quote"/>
    <w:rsid w:val="006D4A87"/>
    <w:rPr>
      <w:rFonts w:ascii="Verdana" w:hAnsi="Verdana"/>
      <w:i/>
      <w:color w:val="5B9BD5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8756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4AE5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paragraph" w:customStyle="1" w:styleId="LignedecommandeTW">
    <w:name w:val="Ligne de commande TW"/>
    <w:basedOn w:val="Normal"/>
    <w:next w:val="Normal"/>
    <w:qFormat/>
    <w:rsid w:val="00D140CF"/>
    <w:pPr>
      <w:pBdr>
        <w:top w:val="single" w:sz="8" w:space="1" w:color="D9D9D9" w:themeColor="background1" w:themeShade="D9"/>
        <w:bottom w:val="single" w:sz="8" w:space="1" w:color="D9D9D9" w:themeColor="background1" w:themeShade="D9"/>
      </w:pBdr>
      <w:shd w:val="clear" w:color="auto" w:fill="D9D9D9" w:themeFill="background1" w:themeFillShade="D9"/>
    </w:pPr>
    <w:rPr>
      <w:rFonts w:ascii="Courier New" w:hAnsi="Courier New"/>
      <w:color w:val="000000" w:themeColor="text1"/>
    </w:rPr>
  </w:style>
  <w:style w:type="character" w:styleId="IntenseEmphasis">
    <w:name w:val="Intense Emphasis"/>
    <w:qFormat/>
    <w:rsid w:val="00CA3405"/>
    <w:rPr>
      <w:rFonts w:ascii="Verdana" w:hAnsi="Verdana"/>
      <w:b/>
      <w:color w:val="0097DD"/>
      <w:sz w:val="20"/>
    </w:rPr>
  </w:style>
  <w:style w:type="character" w:styleId="SubtleReference">
    <w:name w:val="Subtle Reference"/>
    <w:basedOn w:val="DefaultParagraphFont"/>
    <w:uiPriority w:val="31"/>
    <w:semiHidden/>
    <w:qFormat/>
    <w:rsid w:val="0058756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semiHidden/>
    <w:qFormat/>
    <w:rsid w:val="0058756B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58756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rsid w:val="00903A9C"/>
    <w:pPr>
      <w:numPr>
        <w:numId w:val="0"/>
      </w:numPr>
      <w:pBdr>
        <w:top w:val="single" w:sz="36" w:space="1" w:color="162049"/>
        <w:bottom w:val="single" w:sz="36" w:space="1" w:color="162049"/>
      </w:pBdr>
      <w:shd w:val="clear" w:color="auto" w:fill="162049"/>
      <w:jc w:val="center"/>
      <w:outlineLvl w:val="9"/>
    </w:pPr>
    <w:rPr>
      <w:sz w:val="24"/>
    </w:rPr>
  </w:style>
  <w:style w:type="numbering" w:customStyle="1" w:styleId="StylepucesTW">
    <w:name w:val="Style puces TW"/>
    <w:uiPriority w:val="99"/>
    <w:rsid w:val="00977A87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516CF8"/>
    <w:rPr>
      <w:color w:val="808080"/>
    </w:rPr>
  </w:style>
  <w:style w:type="paragraph" w:styleId="Footer">
    <w:name w:val="footer"/>
    <w:basedOn w:val="Normal"/>
    <w:link w:val="FooterChar"/>
    <w:uiPriority w:val="2"/>
    <w:unhideWhenUsed/>
    <w:rsid w:val="002C7E21"/>
    <w:pPr>
      <w:tabs>
        <w:tab w:val="center" w:pos="4536"/>
        <w:tab w:val="right" w:pos="9072"/>
      </w:tabs>
    </w:pPr>
    <w:rPr>
      <w:color w:val="808080"/>
      <w:sz w:val="18"/>
    </w:rPr>
  </w:style>
  <w:style w:type="character" w:customStyle="1" w:styleId="FooterChar">
    <w:name w:val="Footer Char"/>
    <w:basedOn w:val="DefaultParagraphFont"/>
    <w:link w:val="Footer"/>
    <w:uiPriority w:val="2"/>
    <w:rsid w:val="00256850"/>
    <w:rPr>
      <w:rFonts w:ascii="Verdana" w:hAnsi="Verdana"/>
      <w:color w:val="808080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001612"/>
    <w:pPr>
      <w:tabs>
        <w:tab w:val="left" w:pos="440"/>
        <w:tab w:val="right" w:leader="dot" w:pos="9354"/>
      </w:tabs>
      <w:spacing w:before="240"/>
      <w:jc w:val="both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01612"/>
    <w:pPr>
      <w:tabs>
        <w:tab w:val="left" w:pos="1134"/>
        <w:tab w:val="right" w:leader="dot" w:pos="9354"/>
      </w:tabs>
      <w:spacing w:before="180" w:after="100"/>
      <w:ind w:left="454"/>
      <w:jc w:val="both"/>
    </w:pPr>
    <w:rPr>
      <w:b/>
      <w:caps/>
      <w:noProof/>
      <w:color w:val="595959" w:themeColor="text1" w:themeTint="A6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343313"/>
    <w:pPr>
      <w:tabs>
        <w:tab w:val="left" w:pos="1701"/>
        <w:tab w:val="right" w:leader="dot" w:pos="9354"/>
      </w:tabs>
      <w:spacing w:before="100"/>
      <w:ind w:left="907"/>
    </w:pPr>
    <w:rPr>
      <w:noProof/>
      <w:color w:val="595959" w:themeColor="text1" w:themeTint="A6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343313"/>
    <w:pPr>
      <w:tabs>
        <w:tab w:val="left" w:pos="1985"/>
        <w:tab w:val="right" w:leader="dot" w:pos="9354"/>
      </w:tabs>
      <w:spacing w:before="60"/>
      <w:ind w:left="1332" w:hanging="425"/>
    </w:pPr>
    <w:rPr>
      <w:noProof/>
      <w:color w:val="595959" w:themeColor="text1" w:themeTint="A6"/>
      <w:sz w:val="18"/>
    </w:rPr>
  </w:style>
  <w:style w:type="character" w:styleId="Hyperlink">
    <w:name w:val="Hyperlink"/>
    <w:basedOn w:val="DefaultParagraphFont"/>
    <w:uiPriority w:val="99"/>
    <w:unhideWhenUsed/>
    <w:rsid w:val="004827B9"/>
    <w:rPr>
      <w:rFonts w:ascii="Verdana" w:hAnsi="Verdana"/>
      <w:color w:val="0070C0"/>
      <w:sz w:val="20"/>
      <w:u w:val="single"/>
    </w:rPr>
  </w:style>
  <w:style w:type="paragraph" w:styleId="ListBullet">
    <w:name w:val="List Bullet"/>
    <w:basedOn w:val="Normal"/>
    <w:qFormat/>
    <w:rsid w:val="004F0285"/>
    <w:pPr>
      <w:numPr>
        <w:numId w:val="32"/>
      </w:numPr>
      <w:spacing w:line="264" w:lineRule="auto"/>
      <w:jc w:val="both"/>
    </w:pPr>
  </w:style>
  <w:style w:type="paragraph" w:styleId="ListBullet2">
    <w:name w:val="List Bullet 2"/>
    <w:basedOn w:val="Normal"/>
    <w:qFormat/>
    <w:rsid w:val="004F0285"/>
    <w:pPr>
      <w:numPr>
        <w:ilvl w:val="1"/>
        <w:numId w:val="32"/>
      </w:numPr>
      <w:tabs>
        <w:tab w:val="left" w:pos="993"/>
        <w:tab w:val="left" w:pos="1418"/>
      </w:tabs>
      <w:spacing w:line="264" w:lineRule="auto"/>
      <w:contextualSpacing/>
      <w:jc w:val="both"/>
    </w:pPr>
    <w:rPr>
      <w:sz w:val="18"/>
    </w:rPr>
  </w:style>
  <w:style w:type="paragraph" w:styleId="ListBullet3">
    <w:name w:val="List Bullet 3"/>
    <w:basedOn w:val="Normal"/>
    <w:qFormat/>
    <w:rsid w:val="004F0285"/>
    <w:pPr>
      <w:numPr>
        <w:ilvl w:val="2"/>
        <w:numId w:val="32"/>
      </w:numPr>
      <w:spacing w:line="264" w:lineRule="auto"/>
      <w:contextualSpacing/>
      <w:jc w:val="both"/>
    </w:pPr>
    <w:rPr>
      <w:sz w:val="16"/>
    </w:rPr>
  </w:style>
  <w:style w:type="paragraph" w:styleId="ListBullet4">
    <w:name w:val="List Bullet 4"/>
    <w:basedOn w:val="Normal"/>
    <w:qFormat/>
    <w:rsid w:val="004F0285"/>
    <w:pPr>
      <w:numPr>
        <w:ilvl w:val="3"/>
        <w:numId w:val="32"/>
      </w:numPr>
      <w:tabs>
        <w:tab w:val="left" w:pos="1985"/>
      </w:tabs>
      <w:spacing w:line="264" w:lineRule="auto"/>
      <w:contextualSpacing/>
      <w:jc w:val="both"/>
    </w:pPr>
    <w:rPr>
      <w:sz w:val="16"/>
    </w:rPr>
  </w:style>
  <w:style w:type="paragraph" w:styleId="ListNumber">
    <w:name w:val="List Number"/>
    <w:basedOn w:val="Normal"/>
    <w:link w:val="ListNumberChar"/>
    <w:qFormat/>
    <w:rsid w:val="007E7301"/>
    <w:pPr>
      <w:numPr>
        <w:numId w:val="28"/>
      </w:numPr>
      <w:spacing w:line="264" w:lineRule="auto"/>
    </w:pPr>
    <w:rPr>
      <w:rFonts w:eastAsia="Times New Roman" w:cs="Times New Roman"/>
      <w:szCs w:val="20"/>
      <w:lang w:eastAsia="fr-FR"/>
    </w:rPr>
  </w:style>
  <w:style w:type="paragraph" w:styleId="ListNumber2">
    <w:name w:val="List Number 2"/>
    <w:basedOn w:val="Normal"/>
    <w:qFormat/>
    <w:rsid w:val="00435ACD"/>
    <w:pPr>
      <w:numPr>
        <w:ilvl w:val="1"/>
        <w:numId w:val="28"/>
      </w:numPr>
      <w:tabs>
        <w:tab w:val="left" w:pos="1276"/>
      </w:tabs>
      <w:spacing w:line="264" w:lineRule="auto"/>
    </w:pPr>
    <w:rPr>
      <w:rFonts w:eastAsia="Times New Roman" w:cs="Times New Roman"/>
      <w:sz w:val="18"/>
      <w:szCs w:val="18"/>
      <w:lang w:eastAsia="fr-FR"/>
    </w:rPr>
  </w:style>
  <w:style w:type="paragraph" w:styleId="ListNumber3">
    <w:name w:val="List Number 3"/>
    <w:basedOn w:val="Normal"/>
    <w:qFormat/>
    <w:rsid w:val="00435ACD"/>
    <w:pPr>
      <w:numPr>
        <w:ilvl w:val="2"/>
        <w:numId w:val="28"/>
      </w:numPr>
      <w:spacing w:line="264" w:lineRule="auto"/>
      <w:jc w:val="both"/>
    </w:pPr>
    <w:rPr>
      <w:sz w:val="16"/>
    </w:rPr>
  </w:style>
  <w:style w:type="character" w:customStyle="1" w:styleId="ListNumberChar">
    <w:name w:val="List Number Char"/>
    <w:basedOn w:val="DefaultParagraphFont"/>
    <w:link w:val="ListNumber"/>
    <w:rsid w:val="007E7301"/>
    <w:rPr>
      <w:rFonts w:ascii="Verdana" w:eastAsia="Times New Roman" w:hAnsi="Verdana" w:cs="Times New Roman"/>
      <w:sz w:val="20"/>
      <w:szCs w:val="20"/>
      <w:lang w:eastAsia="fr-FR"/>
    </w:rPr>
  </w:style>
  <w:style w:type="paragraph" w:styleId="ListNumber4">
    <w:name w:val="List Number 4"/>
    <w:basedOn w:val="Normal"/>
    <w:qFormat/>
    <w:rsid w:val="00435ACD"/>
    <w:pPr>
      <w:numPr>
        <w:ilvl w:val="3"/>
        <w:numId w:val="28"/>
      </w:numPr>
      <w:spacing w:line="264" w:lineRule="auto"/>
      <w:jc w:val="both"/>
    </w:pPr>
    <w:rPr>
      <w:rFonts w:eastAsia="Times New Roman" w:cs="Times New Roman"/>
      <w:sz w:val="16"/>
      <w:szCs w:val="20"/>
      <w:lang w:eastAsia="fr-FR"/>
    </w:rPr>
  </w:style>
  <w:style w:type="numbering" w:customStyle="1" w:styleId="StyledelistenumrosTW">
    <w:name w:val="Style de liste numéros TW"/>
    <w:uiPriority w:val="99"/>
    <w:rsid w:val="004F0285"/>
    <w:pPr>
      <w:numPr>
        <w:numId w:val="7"/>
      </w:numPr>
    </w:pPr>
  </w:style>
  <w:style w:type="character" w:styleId="SubtleEmphasis">
    <w:name w:val="Subtle Emphasis"/>
    <w:basedOn w:val="DefaultParagraphFont"/>
    <w:qFormat/>
    <w:rsid w:val="007D49D0"/>
    <w:rPr>
      <w:rFonts w:ascii="Verdana" w:hAnsi="Verdana"/>
      <w:b/>
      <w:iCs/>
      <w:color w:val="162049"/>
      <w:sz w:val="20"/>
    </w:rPr>
  </w:style>
  <w:style w:type="paragraph" w:customStyle="1" w:styleId="AstuceTW">
    <w:name w:val="Astuce TW"/>
    <w:basedOn w:val="Normal"/>
    <w:qFormat/>
    <w:rsid w:val="004B6158"/>
    <w:pPr>
      <w:pBdr>
        <w:left w:val="single" w:sz="8" w:space="4" w:color="ED7D31"/>
      </w:pBdr>
      <w:ind w:left="1416"/>
    </w:pPr>
    <w:rPr>
      <w:i/>
      <w:color w:val="ED7D31"/>
    </w:rPr>
  </w:style>
  <w:style w:type="table" w:customStyle="1" w:styleId="TWtableauvide">
    <w:name w:val="TW tableau vide"/>
    <w:basedOn w:val="TableNormal"/>
    <w:uiPriority w:val="99"/>
    <w:rsid w:val="00BD715B"/>
    <w:pPr>
      <w:keepNext/>
      <w:keepLines/>
      <w:suppressLineNumbers/>
      <w:suppressAutoHyphens/>
      <w:spacing w:after="0" w:line="240" w:lineRule="auto"/>
    </w:pPr>
    <w:rPr>
      <w:rFonts w:ascii="Verdana" w:hAnsi="Verdana"/>
      <w:sz w:val="20"/>
    </w:rPr>
    <w:tblPr>
      <w:tblBorders>
        <w:bottom w:val="single" w:sz="6" w:space="0" w:color="0097DD"/>
      </w:tblBorders>
      <w:tblCellMar>
        <w:top w:w="57" w:type="dxa"/>
        <w:bottom w:w="57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left w:val="single" w:sz="36" w:space="0" w:color="162049"/>
          <w:bottom w:val="nil"/>
          <w:right w:val="single" w:sz="36" w:space="0" w:color="162049"/>
          <w:insideH w:val="nil"/>
          <w:insideV w:val="nil"/>
          <w:tl2br w:val="nil"/>
          <w:tr2bl w:val="nil"/>
        </w:tcBorders>
        <w:shd w:val="clear" w:color="auto" w:fill="162049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Number5">
    <w:name w:val="List Number 5"/>
    <w:basedOn w:val="Normal"/>
    <w:semiHidden/>
    <w:unhideWhenUsed/>
    <w:rsid w:val="00CA3405"/>
    <w:pPr>
      <w:tabs>
        <w:tab w:val="num" w:pos="2126"/>
      </w:tabs>
      <w:spacing w:line="264" w:lineRule="auto"/>
      <w:ind w:left="2126" w:hanging="283"/>
      <w:contextualSpacing/>
      <w:jc w:val="both"/>
    </w:pPr>
    <w:rPr>
      <w:rFonts w:ascii="Trebuchet MS" w:eastAsia="Times New Roman" w:hAnsi="Trebuchet MS" w:cs="Times New Roman"/>
      <w:szCs w:val="20"/>
      <w:lang w:eastAsia="fr-FR"/>
    </w:rPr>
  </w:style>
  <w:style w:type="numbering" w:customStyle="1" w:styleId="Style1">
    <w:name w:val="Style1"/>
    <w:uiPriority w:val="99"/>
    <w:rsid w:val="004F0285"/>
    <w:pPr>
      <w:numPr>
        <w:numId w:val="13"/>
      </w:numPr>
    </w:pPr>
  </w:style>
  <w:style w:type="table" w:customStyle="1" w:styleId="LIGHTTABLETW">
    <w:name w:val="LIGHT TABLE TW"/>
    <w:basedOn w:val="TableNormal"/>
    <w:uiPriority w:val="99"/>
    <w:rsid w:val="00363B20"/>
    <w:pPr>
      <w:spacing w:after="0" w:line="240" w:lineRule="auto"/>
    </w:pPr>
    <w:rPr>
      <w:rFonts w:ascii="Verdana" w:hAnsi="Verdana"/>
      <w:sz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single" w:sz="36" w:space="0" w:color="162049"/>
          <w:left w:val="nil"/>
          <w:bottom w:val="single" w:sz="36" w:space="0" w:color="162049"/>
          <w:right w:val="nil"/>
          <w:insideH w:val="nil"/>
          <w:insideV w:val="nil"/>
          <w:tl2br w:val="nil"/>
          <w:tr2bl w:val="nil"/>
        </w:tcBorders>
        <w:shd w:val="clear" w:color="auto" w:fill="162049"/>
      </w:tcPr>
    </w:tblStylePr>
    <w:tblStylePr w:type="lastRow">
      <w:tblPr/>
      <w:tcPr>
        <w:tcBorders>
          <w:top w:val="nil"/>
          <w:left w:val="nil"/>
          <w:bottom w:val="single" w:sz="8" w:space="0" w:color="0097D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color w:val="auto"/>
      </w:rPr>
      <w:tblPr/>
      <w:tcPr>
        <w:shd w:val="clear" w:color="auto" w:fill="C7E2FA" w:themeFill="accent1" w:themeFillTint="33"/>
      </w:tcPr>
    </w:tblStylePr>
    <w:tblStylePr w:type="lastCol">
      <w:rPr>
        <w:color w:val="auto"/>
      </w:rPr>
      <w:tblPr/>
      <w:tcPr>
        <w:shd w:val="clear" w:color="auto" w:fill="C7E2FA" w:themeFill="accent1" w:themeFillTint="33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StructuredTableTW">
    <w:name w:val="Structured Table TW"/>
    <w:basedOn w:val="TableNormal"/>
    <w:uiPriority w:val="99"/>
    <w:rsid w:val="00363B20"/>
    <w:pPr>
      <w:spacing w:after="0" w:line="240" w:lineRule="auto"/>
      <w:jc w:val="center"/>
    </w:pPr>
    <w:rPr>
      <w:rFonts w:ascii="Verdana" w:hAnsi="Verdana"/>
      <w:sz w:val="20"/>
    </w:rPr>
    <w:tblPr>
      <w:tblStyleRowBandSize w:val="1"/>
      <w:tblStyleColBandSize w:val="1"/>
      <w:tblBorders>
        <w:top w:val="single" w:sz="4" w:space="0" w:color="162049"/>
        <w:left w:val="single" w:sz="4" w:space="0" w:color="162049"/>
        <w:bottom w:val="single" w:sz="4" w:space="0" w:color="162049"/>
        <w:right w:val="single" w:sz="4" w:space="0" w:color="162049"/>
        <w:insideH w:val="single" w:sz="4" w:space="0" w:color="162049"/>
        <w:insideV w:val="single" w:sz="4" w:space="0" w:color="162049"/>
      </w:tblBorders>
    </w:tblPr>
    <w:tblStylePr w:type="firstRow">
      <w:rPr>
        <w:b/>
      </w:rPr>
      <w:tblPr/>
      <w:tcPr>
        <w:tcBorders>
          <w:top w:val="single" w:sz="24" w:space="0" w:color="162049"/>
          <w:left w:val="single" w:sz="8" w:space="0" w:color="162049"/>
          <w:bottom w:val="single" w:sz="24" w:space="0" w:color="162049"/>
          <w:right w:val="single" w:sz="8" w:space="0" w:color="162049"/>
          <w:insideH w:val="single" w:sz="24" w:space="0" w:color="162049"/>
          <w:insideV w:val="single" w:sz="24" w:space="0" w:color="162049"/>
          <w:tl2br w:val="nil"/>
          <w:tr2bl w:val="nil"/>
        </w:tcBorders>
        <w:shd w:val="clear" w:color="auto" w:fill="162049"/>
      </w:tcPr>
    </w:tblStylePr>
    <w:tblStylePr w:type="lastRow">
      <w:rPr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firstCol">
      <w:rPr>
        <w:color w:val="auto"/>
      </w:rPr>
      <w:tblPr/>
      <w:tcPr>
        <w:shd w:val="clear" w:color="auto" w:fill="C7E2FA" w:themeFill="accent1" w:themeFillTint="33"/>
      </w:tcPr>
    </w:tblStylePr>
    <w:tblStylePr w:type="lastCol">
      <w:rPr>
        <w:color w:val="auto"/>
      </w:rPr>
      <w:tblPr/>
      <w:tcPr>
        <w:shd w:val="clear" w:color="auto" w:fill="C7E2FA" w:themeFill="accent1" w:themeFillTint="33"/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ListParagraph">
    <w:name w:val="List Paragraph"/>
    <w:basedOn w:val="Normal"/>
    <w:uiPriority w:val="34"/>
    <w:semiHidden/>
    <w:qFormat/>
    <w:rsid w:val="00A41F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9A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9A1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39"/>
    <w:unhideWhenUsed/>
    <w:rsid w:val="000726C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39"/>
    <w:rsid w:val="00256850"/>
    <w:rPr>
      <w:rFonts w:ascii="Verdana" w:hAnsi="Verdana"/>
      <w:sz w:val="20"/>
    </w:rPr>
  </w:style>
  <w:style w:type="paragraph" w:customStyle="1" w:styleId="Grandtitre1">
    <w:name w:val="Grand titre 1"/>
    <w:basedOn w:val="Normal"/>
    <w:next w:val="Normal"/>
    <w:semiHidden/>
    <w:rsid w:val="0030200F"/>
    <w:pPr>
      <w:pageBreakBefore/>
      <w:numPr>
        <w:numId w:val="24"/>
      </w:numPr>
      <w:pBdr>
        <w:top w:val="single" w:sz="36" w:space="1" w:color="0097DD"/>
        <w:bottom w:val="single" w:sz="36" w:space="1" w:color="0097DD"/>
      </w:pBdr>
      <w:shd w:val="clear" w:color="auto" w:fill="0097DD"/>
      <w:ind w:left="431" w:hanging="431"/>
    </w:pPr>
    <w:rPr>
      <w:b/>
      <w:color w:val="FFFFFF" w:themeColor="background1"/>
      <w:sz w:val="30"/>
    </w:rPr>
  </w:style>
  <w:style w:type="paragraph" w:customStyle="1" w:styleId="Grandtitre2">
    <w:name w:val="Grand titre 2"/>
    <w:basedOn w:val="Normal"/>
    <w:next w:val="Normal"/>
    <w:semiHidden/>
    <w:rsid w:val="0030200F"/>
    <w:pPr>
      <w:numPr>
        <w:ilvl w:val="1"/>
        <w:numId w:val="24"/>
      </w:numPr>
      <w:pBdr>
        <w:bottom w:val="single" w:sz="12" w:space="1" w:color="00B0F0"/>
      </w:pBdr>
      <w:spacing w:before="120" w:after="240"/>
      <w:ind w:left="578" w:hanging="578"/>
    </w:pPr>
    <w:rPr>
      <w:b/>
      <w:color w:val="0097DD"/>
      <w:sz w:val="28"/>
    </w:rPr>
  </w:style>
  <w:style w:type="paragraph" w:customStyle="1" w:styleId="Grandtitre3">
    <w:name w:val="Grand titre 3"/>
    <w:basedOn w:val="Normal"/>
    <w:next w:val="Normal"/>
    <w:semiHidden/>
    <w:rsid w:val="0030200F"/>
    <w:pPr>
      <w:numPr>
        <w:ilvl w:val="2"/>
        <w:numId w:val="24"/>
      </w:numPr>
      <w:spacing w:before="120" w:after="120"/>
      <w:ind w:left="1428"/>
    </w:pPr>
    <w:rPr>
      <w:b/>
      <w:color w:val="2F5496"/>
      <w:sz w:val="24"/>
    </w:rPr>
  </w:style>
  <w:style w:type="paragraph" w:customStyle="1" w:styleId="Grandtitre4">
    <w:name w:val="Grand titre 4"/>
    <w:basedOn w:val="Normal"/>
    <w:next w:val="Normal"/>
    <w:semiHidden/>
    <w:rsid w:val="0030200F"/>
    <w:pPr>
      <w:numPr>
        <w:ilvl w:val="3"/>
        <w:numId w:val="24"/>
      </w:numPr>
      <w:spacing w:before="120" w:after="120"/>
      <w:ind w:left="2278" w:hanging="862"/>
    </w:pPr>
    <w:rPr>
      <w:b/>
      <w:color w:val="1DC4FF"/>
    </w:rPr>
  </w:style>
  <w:style w:type="paragraph" w:styleId="Title">
    <w:name w:val="Title"/>
    <w:basedOn w:val="Normal"/>
    <w:next w:val="Normal"/>
    <w:link w:val="TitleChar"/>
    <w:uiPriority w:val="1"/>
    <w:rsid w:val="006D4A87"/>
    <w:pPr>
      <w:spacing w:before="840" w:after="360"/>
      <w:jc w:val="center"/>
    </w:pPr>
    <w:rPr>
      <w:b/>
      <w:color w:val="0097DD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6D4A87"/>
    <w:rPr>
      <w:rFonts w:ascii="Verdana" w:hAnsi="Verdana"/>
      <w:b/>
      <w:color w:val="0097DD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C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TeamWorkTweet?lang=fr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linkedin.com/company/107518/?trk=tyah&amp;trkInfo=clickedVertical:company,idx:2-1-2,tarId:1430205222456,tas:teamwork%20mana" TargetMode="External"/><Relationship Id="rId5" Type="http://schemas.openxmlformats.org/officeDocument/2006/relationships/hyperlink" Target="http://www.teamwork.net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45984\Desktop\Temp\TW_Template_Word_light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56E32A3C4486BB36AD2F83F952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480CB-F415-4E6B-9CA6-0DB54F5EFF81}"/>
      </w:docPartPr>
      <w:docPartBody>
        <w:p w:rsidR="00280BF9" w:rsidRDefault="00117701">
          <w:pPr>
            <w:pStyle w:val="C2056E32A3C4486BB36AD2F83F952140"/>
          </w:pPr>
          <w:r w:rsidRPr="00B31E2D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701"/>
    <w:rsid w:val="00117701"/>
    <w:rsid w:val="00280BF9"/>
    <w:rsid w:val="003B03A0"/>
    <w:rsid w:val="0052721E"/>
    <w:rsid w:val="005C78B1"/>
    <w:rsid w:val="005D147C"/>
    <w:rsid w:val="0081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2056E32A3C4486BB36AD2F83F952140">
    <w:name w:val="C2056E32A3C4486BB36AD2F83F9521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4574924-049e-48af-b8f5-21c7d5922fc7">
      <UserInfo>
        <DisplayName>AIX Support Members</DisplayName>
        <AccountId>72</AccountId>
        <AccountType/>
      </UserInfo>
    </SharedWithUsers>
    <lcf76f155ced4ddcb4097134ff3c332f xmlns="dd299192-2af8-40ed-a433-e7383f87ea13">
      <Terms xmlns="http://schemas.microsoft.com/office/infopath/2007/PartnerControls"/>
    </lcf76f155ced4ddcb4097134ff3c332f>
    <TaxCatchAll xmlns="84574924-049e-48af-b8f5-21c7d5922fc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41CB45A58C794DA2D1C18F855FB6AB" ma:contentTypeVersion="14" ma:contentTypeDescription="Create a new document." ma:contentTypeScope="" ma:versionID="a6b8e0eb581b84dc684adf141e1adc17">
  <xsd:schema xmlns:xsd="http://www.w3.org/2001/XMLSchema" xmlns:xs="http://www.w3.org/2001/XMLSchema" xmlns:p="http://schemas.microsoft.com/office/2006/metadata/properties" xmlns:ns2="dd299192-2af8-40ed-a433-e7383f87ea13" xmlns:ns3="84574924-049e-48af-b8f5-21c7d5922fc7" targetNamespace="http://schemas.microsoft.com/office/2006/metadata/properties" ma:root="true" ma:fieldsID="42a78225a008d687afc811bed790b651" ns2:_="" ns3:_="">
    <xsd:import namespace="dd299192-2af8-40ed-a433-e7383f87ea13"/>
    <xsd:import namespace="84574924-049e-48af-b8f5-21c7d5922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99192-2af8-40ed-a433-e7383f87e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aabcb2b-4680-45b9-9b6f-af8616fb2d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74924-049e-48af-b8f5-21c7d5922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0d05d09-a20b-48e6-8e4c-c3964628c3e9}" ma:internalName="TaxCatchAll" ma:showField="CatchAllData" ma:web="84574924-049e-48af-b8f5-21c7d5922f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073DB-1220-4C8C-870D-0F53E04F91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4F412C-D308-4E5F-A053-A271182E476E}">
  <ds:schemaRefs>
    <ds:schemaRef ds:uri="http://schemas.microsoft.com/office/2006/metadata/properties"/>
    <ds:schemaRef ds:uri="http://schemas.microsoft.com/office/infopath/2007/PartnerControls"/>
    <ds:schemaRef ds:uri="21f530ec-25ff-4a33-a472-ec702bf477dc"/>
    <ds:schemaRef ds:uri="84574924-049e-48af-b8f5-21c7d5922fc7"/>
    <ds:schemaRef ds:uri="dd299192-2af8-40ed-a433-e7383f87ea13"/>
  </ds:schemaRefs>
</ds:datastoreItem>
</file>

<file path=customXml/itemProps3.xml><?xml version="1.0" encoding="utf-8"?>
<ds:datastoreItem xmlns:ds="http://schemas.openxmlformats.org/officeDocument/2006/customXml" ds:itemID="{621FFA1F-AFB0-4B43-AF4F-18E55CAE0C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7DCDBB-8FBC-4280-A072-6E5EE68C1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99192-2af8-40ed-a433-e7383f87ea13"/>
    <ds:schemaRef ds:uri="84574924-049e-48af-b8f5-21c7d5922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TW_Template_Word_light_EN.dotx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AIX – Extend filesystem</dc:title>
  <dc:subject/>
  <dc:creator>REY-GORREZ Jonathan</dc:creator>
  <cp:keywords/>
  <dc:description/>
  <cp:lastModifiedBy>REY-GORREZ-EXT Jonathan</cp:lastModifiedBy>
  <cp:revision>11</cp:revision>
  <dcterms:created xsi:type="dcterms:W3CDTF">2023-11-14T20:47:00Z</dcterms:created>
  <dcterms:modified xsi:type="dcterms:W3CDTF">2023-11-14T20:47:00Z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0x0101001941CB45A58C794DA2D1C18F855FB6AB</vt:lpwstr>
  </property>
  <property fmtid="{D5CDD505-2E9C-101B-9397-08002B2CF9AE}" pid="3" name="AuthorIds_UIVersion_5632">
    <vt:lpwstr>365</vt:lpwstr>
  </property>
  <property fmtid="{D5CDD505-2E9C-101B-9397-08002B2CF9AE}" pid="4" name="AuthorIds_UIVersion_4608">
    <vt:lpwstr>365</vt:lpwstr>
  </property>
  <property fmtid="{D5CDD505-2E9C-101B-9397-08002B2CF9AE}" pid="5" name="MediaServiceImageTags">
    <vt:lpwstr/>
  </property>
  <property fmtid="{D5CDD505-2E9C-101B-9397-08002B2CF9AE}" pid="6" name="MSIP_Label_edaa6760-dc32-42b1-9af8-b6b7dd0c31e7_Enabled">
    <vt:lpwstr>true</vt:lpwstr>
  </property>
  <property fmtid="{D5CDD505-2E9C-101B-9397-08002B2CF9AE}" pid="7" name="MSIP_Label_edaa6760-dc32-42b1-9af8-b6b7dd0c31e7_SetDate">
    <vt:lpwstr>2023-11-14T20:47:15Z</vt:lpwstr>
  </property>
  <property fmtid="{D5CDD505-2E9C-101B-9397-08002B2CF9AE}" pid="8" name="MSIP_Label_edaa6760-dc32-42b1-9af8-b6b7dd0c31e7_Method">
    <vt:lpwstr>Standard</vt:lpwstr>
  </property>
  <property fmtid="{D5CDD505-2E9C-101B-9397-08002B2CF9AE}" pid="9" name="MSIP_Label_edaa6760-dc32-42b1-9af8-b6b7dd0c31e7_Name">
    <vt:lpwstr>Internal EA</vt:lpwstr>
  </property>
  <property fmtid="{D5CDD505-2E9C-101B-9397-08002B2CF9AE}" pid="10" name="MSIP_Label_edaa6760-dc32-42b1-9af8-b6b7dd0c31e7_SiteId">
    <vt:lpwstr>9fdb1b0c-e154-4e66-9ecb-b70f283e1e71</vt:lpwstr>
  </property>
  <property fmtid="{D5CDD505-2E9C-101B-9397-08002B2CF9AE}" pid="11" name="MSIP_Label_edaa6760-dc32-42b1-9af8-b6b7dd0c31e7_ActionId">
    <vt:lpwstr>0809f25a-1dee-43bf-b54a-2c973f22fd82</vt:lpwstr>
  </property>
  <property fmtid="{D5CDD505-2E9C-101B-9397-08002B2CF9AE}" pid="12" name="MSIP_Label_edaa6760-dc32-42b1-9af8-b6b7dd0c31e7_ContentBits">
    <vt:lpwstr>0</vt:lpwstr>
  </property>
</Properties>
</file>